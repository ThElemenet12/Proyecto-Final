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9677554"/>
        <w:docPartObj>
          <w:docPartGallery w:val="Cover Pages"/>
          <w:docPartUnique/>
        </w:docPartObj>
      </w:sdtPr>
      <w:sdtEndPr>
        <w:rPr>
          <w:rStyle w:val="Textoennegrita"/>
          <w:b/>
          <w:bCs/>
          <w:caps/>
          <w:color w:val="943634" w:themeColor="accent2" w:themeShade="BF"/>
          <w:spacing w:val="5"/>
          <w:sz w:val="24"/>
          <w:szCs w:val="24"/>
        </w:rPr>
      </w:sdtEndPr>
      <w:sdtContent>
        <w:p w14:paraId="0D9D2AA4" w14:textId="77777777" w:rsidR="00EB39C3" w:rsidRPr="00EB39C3" w:rsidRDefault="00EB39C3">
          <w:r w:rsidRPr="00EB39C3">
            <w:rPr>
              <w:noProof/>
              <w:lang w:eastAsia="es-DO"/>
            </w:rPr>
            <mc:AlternateContent>
              <mc:Choice Requires="wpg">
                <w:drawing>
                  <wp:anchor distT="0" distB="0" distL="114300" distR="114300" simplePos="0" relativeHeight="251663360" behindDoc="0" locked="0" layoutInCell="1" allowOverlap="1" wp14:anchorId="5C0691C5" wp14:editId="03131D3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13B470"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14:paraId="61799B69" w14:textId="77777777" w:rsidR="00EB39C3" w:rsidRDefault="002945E9">
          <w:pPr>
            <w:rPr>
              <w:rStyle w:val="Textoennegrita"/>
              <w:caps/>
              <w:sz w:val="24"/>
              <w:szCs w:val="24"/>
            </w:rPr>
          </w:pPr>
          <w:r w:rsidRPr="002945E9">
            <w:rPr>
              <w:rStyle w:val="Textoennegrita"/>
              <w:caps/>
              <w:noProof/>
              <w:sz w:val="24"/>
              <w:szCs w:val="24"/>
              <w:lang w:eastAsia="es-DO"/>
            </w:rPr>
            <mc:AlternateContent>
              <mc:Choice Requires="wps">
                <w:drawing>
                  <wp:anchor distT="45720" distB="45720" distL="114300" distR="114300" simplePos="0" relativeHeight="251669504" behindDoc="0" locked="0" layoutInCell="1" allowOverlap="1" wp14:anchorId="0F53A67D" wp14:editId="1726BA0B">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14:paraId="4E4EECE1" w14:textId="77777777" w:rsidR="003204B3" w:rsidRDefault="003204B3" w:rsidP="002945E9">
                                <w:pPr>
                                  <w:jc w:val="center"/>
                                  <w:rPr>
                                    <w:rStyle w:val="Textoennegrita"/>
                                  </w:rPr>
                                </w:pPr>
                                <w:r>
                                  <w:rPr>
                                    <w:rStyle w:val="Textoennegrita"/>
                                  </w:rPr>
                                  <w:t>Asignatura:</w:t>
                                </w:r>
                              </w:p>
                              <w:sdt>
                                <w:sdtPr>
                                  <w:rPr>
                                    <w:rStyle w:val="Textoennegrita"/>
                                  </w:rPr>
                                  <w:alias w:val="Asignatura"/>
                                  <w:tag w:val=""/>
                                  <w:id w:val="1463160970"/>
                                  <w:placeholder>
                                    <w:docPart w:val="F3B898C52DA24C38BB3869830789BF52"/>
                                  </w:placeholder>
                                  <w:dataBinding w:prefixMappings="xmlns:ns0='http://purl.org/dc/elements/1.1/' xmlns:ns1='http://schemas.openxmlformats.org/package/2006/metadata/core-properties' " w:xpath="/ns1:coreProperties[1]/ns0:subject[1]" w:storeItemID="{6C3C8BC8-F283-45AE-878A-BAB7291924A1}"/>
                                  <w:text/>
                                </w:sdtPr>
                                <w:sdtContent>
                                  <w:p w14:paraId="44E25465" w14:textId="77777777" w:rsidR="003204B3" w:rsidRDefault="003204B3" w:rsidP="002945E9">
                                    <w:pPr>
                                      <w:jc w:val="center"/>
                                      <w:rPr>
                                        <w:rStyle w:val="Textoennegrita"/>
                                      </w:rPr>
                                    </w:pPr>
                                    <w:r>
                                      <w:rPr>
                                        <w:rStyle w:val="Textoennegrita"/>
                                      </w:rPr>
                                      <w:t xml:space="preserve">ISC-210-T-001 </w:t>
                                    </w:r>
                                    <w:proofErr w:type="spellStart"/>
                                    <w:r>
                                      <w:rPr>
                                        <w:rStyle w:val="Textoennegrita"/>
                                      </w:rPr>
                                      <w:t>Prog</w:t>
                                    </w:r>
                                    <w:proofErr w:type="spellEnd"/>
                                    <w:r>
                                      <w:rPr>
                                        <w:rStyle w:val="Textoennegrita"/>
                                      </w:rPr>
                                      <w:t>. Aplicada</w:t>
                                    </w:r>
                                  </w:p>
                                </w:sdtContent>
                              </w:sdt>
                              <w:p w14:paraId="39CC8CAB" w14:textId="77777777" w:rsidR="003204B3" w:rsidRDefault="003204B3" w:rsidP="002945E9">
                                <w:pPr>
                                  <w:jc w:val="center"/>
                                  <w:rPr>
                                    <w:rStyle w:val="Textoennegrita"/>
                                  </w:rPr>
                                </w:pPr>
                              </w:p>
                              <w:p w14:paraId="773D5E20" w14:textId="77777777" w:rsidR="003204B3" w:rsidRDefault="003204B3" w:rsidP="002945E9">
                                <w:pPr>
                                  <w:jc w:val="center"/>
                                  <w:rPr>
                                    <w:rStyle w:val="Textoennegrita"/>
                                  </w:rPr>
                                </w:pPr>
                                <w:r w:rsidRPr="002945E9">
                                  <w:rPr>
                                    <w:rStyle w:val="Textoennegrita"/>
                                  </w:rPr>
                                  <w:t>Trabajo de Curso:</w:t>
                                </w:r>
                              </w:p>
                              <w:sdt>
                                <w:sdtPr>
                                  <w:rPr>
                                    <w:rStyle w:val="Textoennegrita"/>
                                  </w:rPr>
                                  <w:alias w:val="Título"/>
                                  <w:tag w:val=""/>
                                  <w:id w:val="737680125"/>
                                  <w:placeholder>
                                    <w:docPart w:val="F7EE5A4E373E4E1CAC970EFE86121CF1"/>
                                  </w:placeholder>
                                  <w:dataBinding w:prefixMappings="xmlns:ns0='http://purl.org/dc/elements/1.1/' xmlns:ns1='http://schemas.openxmlformats.org/package/2006/metadata/core-properties' " w:xpath="/ns1:coreProperties[1]/ns0:title[1]" w:storeItemID="{6C3C8BC8-F283-45AE-878A-BAB7291924A1}"/>
                                  <w:text/>
                                </w:sdtPr>
                                <w:sdtContent>
                                  <w:p w14:paraId="0850E1F2" w14:textId="77777777" w:rsidR="003204B3" w:rsidRPr="00C84D4C" w:rsidRDefault="003204B3" w:rsidP="002945E9">
                                    <w:pPr>
                                      <w:jc w:val="center"/>
                                      <w:rPr>
                                        <w:rStyle w:val="Textoennegrita"/>
                                      </w:rPr>
                                    </w:pPr>
                                    <w:r>
                                      <w:rPr>
                                        <w:rStyle w:val="Textoennegrita"/>
                                      </w:rPr>
                                      <w:t xml:space="preserve">Ninja </w:t>
                                    </w:r>
                                    <w:proofErr w:type="spellStart"/>
                                    <w:r>
                                      <w:rPr>
                                        <w:rStyle w:val="Textoennegrita"/>
                                      </w:rPr>
                                      <w:t>Legend</w:t>
                                    </w:r>
                                    <w:proofErr w:type="spellEnd"/>
                                  </w:p>
                                </w:sdtContent>
                              </w:sdt>
                              <w:p w14:paraId="21F8BF2E" w14:textId="77777777" w:rsidR="003204B3" w:rsidRPr="00C84D4C" w:rsidRDefault="003204B3" w:rsidP="002945E9">
                                <w:pPr>
                                  <w:jc w:val="center"/>
                                  <w:rPr>
                                    <w:rStyle w:val="Textoennegrita"/>
                                  </w:rPr>
                                </w:pPr>
                              </w:p>
                              <w:p w14:paraId="5ECB1F60" w14:textId="77777777" w:rsidR="003204B3" w:rsidRPr="002945E9" w:rsidRDefault="003204B3" w:rsidP="002945E9">
                                <w:pPr>
                                  <w:jc w:val="center"/>
                                  <w:rPr>
                                    <w:rStyle w:val="Textoennegrita"/>
                                  </w:rPr>
                                </w:pPr>
                                <w:r w:rsidRPr="002945E9">
                                  <w:rPr>
                                    <w:rStyle w:val="Textoennegrita"/>
                                  </w:rPr>
                                  <w:t>Autores:</w:t>
                                </w:r>
                              </w:p>
                              <w:sdt>
                                <w:sdtPr>
                                  <w:rPr>
                                    <w:rStyle w:val="Textoennegrita"/>
                                  </w:rPr>
                                  <w:alias w:val="Estudiante 1"/>
                                  <w:tag w:val=""/>
                                  <w:id w:val="-879247440"/>
                                  <w:placeholder>
                                    <w:docPart w:val="8EB35F50D74F4CA29EB5466206A2964D"/>
                                  </w:placeholder>
                                  <w:dataBinding w:prefixMappings="xmlns:ns0='http://schemas.microsoft.com/office/2006/coverPageProps' " w:xpath="/ns0:CoverPageProperties[1]/ns0:CompanyFax[1]" w:storeItemID="{55AF091B-3C7A-41E3-B477-F2FDAA23CFDA}"/>
                                  <w:text/>
                                </w:sdtPr>
                                <w:sdtContent>
                                  <w:p w14:paraId="317F93A5" w14:textId="77777777" w:rsidR="003204B3" w:rsidRPr="002945E9" w:rsidRDefault="003204B3" w:rsidP="002945E9">
                                    <w:pPr>
                                      <w:jc w:val="center"/>
                                      <w:rPr>
                                        <w:rStyle w:val="Textoennegrita"/>
                                      </w:rPr>
                                    </w:pPr>
                                    <w:r w:rsidRPr="005542FD">
                                      <w:rPr>
                                        <w:rStyle w:val="Textoennegrita"/>
                                      </w:rPr>
                                      <w:t>2017-0861 Joseph De Los Santos</w:t>
                                    </w:r>
                                  </w:p>
                                </w:sdtContent>
                              </w:sdt>
                              <w:sdt>
                                <w:sdtPr>
                                  <w:rPr>
                                    <w:rStyle w:val="Textoennegrita"/>
                                  </w:rPr>
                                  <w:alias w:val="Estudiante 2"/>
                                  <w:tag w:val=""/>
                                  <w:id w:val="519748302"/>
                                  <w:placeholder>
                                    <w:docPart w:val="C2731706A0894501829BB59F52C715AD"/>
                                  </w:placeholder>
                                  <w:dataBinding w:prefixMappings="xmlns:ns0='http://schemas.microsoft.com/office/2006/coverPageProps' " w:xpath="/ns0:CoverPageProperties[1]/ns0:CompanyPhone[1]" w:storeItemID="{55AF091B-3C7A-41E3-B477-F2FDAA23CFDA}"/>
                                  <w:text/>
                                </w:sdtPr>
                                <w:sdtContent>
                                  <w:p w14:paraId="064FFEC1" w14:textId="77777777" w:rsidR="003204B3" w:rsidRPr="00523D34" w:rsidRDefault="003204B3" w:rsidP="002945E9">
                                    <w:pPr>
                                      <w:jc w:val="center"/>
                                      <w:rPr>
                                        <w:rStyle w:val="Textoennegrita"/>
                                      </w:rPr>
                                    </w:pPr>
                                    <w:r w:rsidRPr="005542FD">
                                      <w:rPr>
                                        <w:rStyle w:val="Textoennegrita"/>
                                      </w:rPr>
                                      <w:t>2017-0502 Ruben O. Diaz</w:t>
                                    </w:r>
                                  </w:p>
                                </w:sdtContent>
                              </w:sdt>
                              <w:sdt>
                                <w:sdtPr>
                                  <w:rPr>
                                    <w:rStyle w:val="Textoennegrita"/>
                                  </w:rPr>
                                  <w:alias w:val="Estudiante 3"/>
                                  <w:tag w:val=""/>
                                  <w:id w:val="1522898844"/>
                                  <w:placeholder>
                                    <w:docPart w:val="B4231F53FF484B56A50E1FC4DF676E15"/>
                                  </w:placeholder>
                                  <w:showingPlcHdr/>
                                  <w:dataBinding w:prefixMappings="xmlns:ns0='http://schemas.microsoft.com/office/2006/coverPageProps' " w:xpath="/ns0:CoverPageProperties[1]/ns0:CompanyEmail[1]" w:storeItemID="{55AF091B-3C7A-41E3-B477-F2FDAA23CFDA}"/>
                                  <w:text/>
                                </w:sdtPr>
                                <w:sdtContent>
                                  <w:p w14:paraId="45ECF579" w14:textId="77777777" w:rsidR="003204B3" w:rsidRDefault="003204B3" w:rsidP="002945E9">
                                    <w:pPr>
                                      <w:jc w:val="center"/>
                                      <w:rPr>
                                        <w:rStyle w:val="Textoennegrita"/>
                                      </w:rPr>
                                    </w:pPr>
                                    <w:r w:rsidRPr="007B296D">
                                      <w:rPr>
                                        <w:rStyle w:val="Textodelmarcadordeposicin"/>
                                      </w:rPr>
                                      <w:t>[</w:t>
                                    </w:r>
                                    <w:r>
                                      <w:rPr>
                                        <w:rStyle w:val="Textodelmarcadordeposicin"/>
                                      </w:rPr>
                                      <w:t>Matrícula y Nombre del Estudiante 3</w:t>
                                    </w:r>
                                    <w:r w:rsidRPr="007B296D">
                                      <w:rPr>
                                        <w:rStyle w:val="Textodelmarcadordeposicin"/>
                                      </w:rPr>
                                      <w:t>]</w:t>
                                    </w:r>
                                  </w:p>
                                </w:sdtContent>
                              </w:sdt>
                              <w:p w14:paraId="2E92081D" w14:textId="77777777" w:rsidR="003204B3" w:rsidRDefault="003204B3" w:rsidP="002945E9">
                                <w:pPr>
                                  <w:jc w:val="center"/>
                                  <w:rPr>
                                    <w:rStyle w:val="Textoennegrita"/>
                                  </w:rPr>
                                </w:pPr>
                              </w:p>
                              <w:p w14:paraId="334DFC41" w14:textId="77777777" w:rsidR="003204B3" w:rsidRDefault="003204B3" w:rsidP="002945E9">
                                <w:pPr>
                                  <w:jc w:val="center"/>
                                  <w:rPr>
                                    <w:rStyle w:val="Textoennegrita"/>
                                  </w:rPr>
                                </w:pPr>
                                <w:r>
                                  <w:rPr>
                                    <w:rStyle w:val="Textoennegrita"/>
                                  </w:rPr>
                                  <w:t>Tutor:</w:t>
                                </w:r>
                              </w:p>
                              <w:sdt>
                                <w:sdtPr>
                                  <w:rPr>
                                    <w:rStyle w:val="Textoennegrita"/>
                                  </w:rPr>
                                  <w:alias w:val="Tutor"/>
                                  <w:tag w:val=""/>
                                  <w:id w:val="-1656057983"/>
                                  <w:placeholder>
                                    <w:docPart w:val="3DB8EEF3267B49A69F72154B277C31D5"/>
                                  </w:placeholder>
                                  <w:dataBinding w:prefixMappings="xmlns:ns0='http://schemas.openxmlformats.org/officeDocument/2006/extended-properties' " w:xpath="/ns0:Properties[1]/ns0:Manager[1]" w:storeItemID="{6668398D-A668-4E3E-A5EB-62B293D839F1}"/>
                                  <w:text/>
                                </w:sdtPr>
                                <w:sdtContent>
                                  <w:p w14:paraId="51D31A89" w14:textId="77777777" w:rsidR="003204B3" w:rsidRDefault="003204B3" w:rsidP="002945E9">
                                    <w:pPr>
                                      <w:jc w:val="center"/>
                                      <w:rPr>
                                        <w:rStyle w:val="Textoennegrita"/>
                                      </w:rPr>
                                    </w:pPr>
                                    <w:r>
                                      <w:rPr>
                                        <w:rStyle w:val="Textoennegrita"/>
                                      </w:rPr>
                                      <w:t>Prof. Miguel T. Moronta</w:t>
                                    </w:r>
                                  </w:p>
                                </w:sdtContent>
                              </w:sdt>
                              <w:p w14:paraId="2AADDA34" w14:textId="77777777" w:rsidR="003204B3" w:rsidRDefault="003204B3" w:rsidP="002945E9">
                                <w:pPr>
                                  <w:jc w:val="center"/>
                                  <w:rPr>
                                    <w:rStyle w:val="Textoennegrita"/>
                                  </w:rPr>
                                </w:pPr>
                              </w:p>
                              <w:p w14:paraId="6A98CDF6" w14:textId="77777777" w:rsidR="003204B3" w:rsidRDefault="003204B3" w:rsidP="002945E9">
                                <w:pPr>
                                  <w:jc w:val="center"/>
                                  <w:rPr>
                                    <w:rStyle w:val="Textoennegrita"/>
                                  </w:rPr>
                                </w:pPr>
                                <w:r>
                                  <w:rPr>
                                    <w:rStyle w:val="Textoennegrita"/>
                                  </w:rPr>
                                  <w:t>Entregado en Fecha:</w:t>
                                </w:r>
                              </w:p>
                              <w:p w14:paraId="032244BE" w14:textId="77777777" w:rsidR="003204B3" w:rsidRPr="00523D34" w:rsidRDefault="003204B3"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CD9CB2B9B59241B6BBE54176EB599BD2"/>
                                    </w:placeholder>
                                    <w:date>
                                      <w:dateFormat w:val="dddd, dd' de 'MMMM' de 'yyyy"/>
                                      <w:lid w:val="es-DO"/>
                                      <w:storeMappedDataAs w:val="dateTime"/>
                                      <w:calendar w:val="gregorian"/>
                                    </w:date>
                                  </w:sdtPr>
                                  <w:sdtContent>
                                    <w:r>
                                      <w:rPr>
                                        <w:color w:val="595959" w:themeColor="text1" w:themeTint="A6"/>
                                        <w:sz w:val="18"/>
                                        <w:szCs w:val="18"/>
                                      </w:rPr>
                                      <w:t>lunes, 01 de abril de 2019</w:t>
                                    </w:r>
                                  </w:sdtContent>
                                </w:sdt>
                              </w:p>
                              <w:p w14:paraId="54B3CF7D" w14:textId="77777777" w:rsidR="003204B3" w:rsidRPr="002945E9" w:rsidRDefault="003204B3" w:rsidP="002945E9">
                                <w:pPr>
                                  <w:jc w:val="center"/>
                                  <w:rPr>
                                    <w:rStyle w:val="Textoennegrit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53A67D"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14:paraId="4E4EECE1" w14:textId="77777777" w:rsidR="003204B3" w:rsidRDefault="003204B3" w:rsidP="002945E9">
                          <w:pPr>
                            <w:jc w:val="center"/>
                            <w:rPr>
                              <w:rStyle w:val="Textoennegrita"/>
                            </w:rPr>
                          </w:pPr>
                          <w:r>
                            <w:rPr>
                              <w:rStyle w:val="Textoennegrita"/>
                            </w:rPr>
                            <w:t>Asignatura:</w:t>
                          </w:r>
                        </w:p>
                        <w:sdt>
                          <w:sdtPr>
                            <w:rPr>
                              <w:rStyle w:val="Textoennegrita"/>
                            </w:rPr>
                            <w:alias w:val="Asignatura"/>
                            <w:tag w:val=""/>
                            <w:id w:val="1463160970"/>
                            <w:placeholder>
                              <w:docPart w:val="F3B898C52DA24C38BB3869830789BF52"/>
                            </w:placeholder>
                            <w:dataBinding w:prefixMappings="xmlns:ns0='http://purl.org/dc/elements/1.1/' xmlns:ns1='http://schemas.openxmlformats.org/package/2006/metadata/core-properties' " w:xpath="/ns1:coreProperties[1]/ns0:subject[1]" w:storeItemID="{6C3C8BC8-F283-45AE-878A-BAB7291924A1}"/>
                            <w:text/>
                          </w:sdtPr>
                          <w:sdtContent>
                            <w:p w14:paraId="44E25465" w14:textId="77777777" w:rsidR="003204B3" w:rsidRDefault="003204B3" w:rsidP="002945E9">
                              <w:pPr>
                                <w:jc w:val="center"/>
                                <w:rPr>
                                  <w:rStyle w:val="Textoennegrita"/>
                                </w:rPr>
                              </w:pPr>
                              <w:r>
                                <w:rPr>
                                  <w:rStyle w:val="Textoennegrita"/>
                                </w:rPr>
                                <w:t xml:space="preserve">ISC-210-T-001 </w:t>
                              </w:r>
                              <w:proofErr w:type="spellStart"/>
                              <w:r>
                                <w:rPr>
                                  <w:rStyle w:val="Textoennegrita"/>
                                </w:rPr>
                                <w:t>Prog</w:t>
                              </w:r>
                              <w:proofErr w:type="spellEnd"/>
                              <w:r>
                                <w:rPr>
                                  <w:rStyle w:val="Textoennegrita"/>
                                </w:rPr>
                                <w:t>. Aplicada</w:t>
                              </w:r>
                            </w:p>
                          </w:sdtContent>
                        </w:sdt>
                        <w:p w14:paraId="39CC8CAB" w14:textId="77777777" w:rsidR="003204B3" w:rsidRDefault="003204B3" w:rsidP="002945E9">
                          <w:pPr>
                            <w:jc w:val="center"/>
                            <w:rPr>
                              <w:rStyle w:val="Textoennegrita"/>
                            </w:rPr>
                          </w:pPr>
                        </w:p>
                        <w:p w14:paraId="773D5E20" w14:textId="77777777" w:rsidR="003204B3" w:rsidRDefault="003204B3" w:rsidP="002945E9">
                          <w:pPr>
                            <w:jc w:val="center"/>
                            <w:rPr>
                              <w:rStyle w:val="Textoennegrita"/>
                            </w:rPr>
                          </w:pPr>
                          <w:r w:rsidRPr="002945E9">
                            <w:rPr>
                              <w:rStyle w:val="Textoennegrita"/>
                            </w:rPr>
                            <w:t>Trabajo de Curso:</w:t>
                          </w:r>
                        </w:p>
                        <w:sdt>
                          <w:sdtPr>
                            <w:rPr>
                              <w:rStyle w:val="Textoennegrita"/>
                            </w:rPr>
                            <w:alias w:val="Título"/>
                            <w:tag w:val=""/>
                            <w:id w:val="737680125"/>
                            <w:placeholder>
                              <w:docPart w:val="F7EE5A4E373E4E1CAC970EFE86121CF1"/>
                            </w:placeholder>
                            <w:dataBinding w:prefixMappings="xmlns:ns0='http://purl.org/dc/elements/1.1/' xmlns:ns1='http://schemas.openxmlformats.org/package/2006/metadata/core-properties' " w:xpath="/ns1:coreProperties[1]/ns0:title[1]" w:storeItemID="{6C3C8BC8-F283-45AE-878A-BAB7291924A1}"/>
                            <w:text/>
                          </w:sdtPr>
                          <w:sdtContent>
                            <w:p w14:paraId="0850E1F2" w14:textId="77777777" w:rsidR="003204B3" w:rsidRPr="00C84D4C" w:rsidRDefault="003204B3" w:rsidP="002945E9">
                              <w:pPr>
                                <w:jc w:val="center"/>
                                <w:rPr>
                                  <w:rStyle w:val="Textoennegrita"/>
                                </w:rPr>
                              </w:pPr>
                              <w:r>
                                <w:rPr>
                                  <w:rStyle w:val="Textoennegrita"/>
                                </w:rPr>
                                <w:t xml:space="preserve">Ninja </w:t>
                              </w:r>
                              <w:proofErr w:type="spellStart"/>
                              <w:r>
                                <w:rPr>
                                  <w:rStyle w:val="Textoennegrita"/>
                                </w:rPr>
                                <w:t>Legend</w:t>
                              </w:r>
                              <w:proofErr w:type="spellEnd"/>
                            </w:p>
                          </w:sdtContent>
                        </w:sdt>
                        <w:p w14:paraId="21F8BF2E" w14:textId="77777777" w:rsidR="003204B3" w:rsidRPr="00C84D4C" w:rsidRDefault="003204B3" w:rsidP="002945E9">
                          <w:pPr>
                            <w:jc w:val="center"/>
                            <w:rPr>
                              <w:rStyle w:val="Textoennegrita"/>
                            </w:rPr>
                          </w:pPr>
                        </w:p>
                        <w:p w14:paraId="5ECB1F60" w14:textId="77777777" w:rsidR="003204B3" w:rsidRPr="002945E9" w:rsidRDefault="003204B3" w:rsidP="002945E9">
                          <w:pPr>
                            <w:jc w:val="center"/>
                            <w:rPr>
                              <w:rStyle w:val="Textoennegrita"/>
                            </w:rPr>
                          </w:pPr>
                          <w:r w:rsidRPr="002945E9">
                            <w:rPr>
                              <w:rStyle w:val="Textoennegrita"/>
                            </w:rPr>
                            <w:t>Autores:</w:t>
                          </w:r>
                        </w:p>
                        <w:sdt>
                          <w:sdtPr>
                            <w:rPr>
                              <w:rStyle w:val="Textoennegrita"/>
                            </w:rPr>
                            <w:alias w:val="Estudiante 1"/>
                            <w:tag w:val=""/>
                            <w:id w:val="-879247440"/>
                            <w:placeholder>
                              <w:docPart w:val="8EB35F50D74F4CA29EB5466206A2964D"/>
                            </w:placeholder>
                            <w:dataBinding w:prefixMappings="xmlns:ns0='http://schemas.microsoft.com/office/2006/coverPageProps' " w:xpath="/ns0:CoverPageProperties[1]/ns0:CompanyFax[1]" w:storeItemID="{55AF091B-3C7A-41E3-B477-F2FDAA23CFDA}"/>
                            <w:text/>
                          </w:sdtPr>
                          <w:sdtContent>
                            <w:p w14:paraId="317F93A5" w14:textId="77777777" w:rsidR="003204B3" w:rsidRPr="002945E9" w:rsidRDefault="003204B3" w:rsidP="002945E9">
                              <w:pPr>
                                <w:jc w:val="center"/>
                                <w:rPr>
                                  <w:rStyle w:val="Textoennegrita"/>
                                </w:rPr>
                              </w:pPr>
                              <w:r w:rsidRPr="005542FD">
                                <w:rPr>
                                  <w:rStyle w:val="Textoennegrita"/>
                                </w:rPr>
                                <w:t>2017-0861 Joseph De Los Santos</w:t>
                              </w:r>
                            </w:p>
                          </w:sdtContent>
                        </w:sdt>
                        <w:sdt>
                          <w:sdtPr>
                            <w:rPr>
                              <w:rStyle w:val="Textoennegrita"/>
                            </w:rPr>
                            <w:alias w:val="Estudiante 2"/>
                            <w:tag w:val=""/>
                            <w:id w:val="519748302"/>
                            <w:placeholder>
                              <w:docPart w:val="C2731706A0894501829BB59F52C715AD"/>
                            </w:placeholder>
                            <w:dataBinding w:prefixMappings="xmlns:ns0='http://schemas.microsoft.com/office/2006/coverPageProps' " w:xpath="/ns0:CoverPageProperties[1]/ns0:CompanyPhone[1]" w:storeItemID="{55AF091B-3C7A-41E3-B477-F2FDAA23CFDA}"/>
                            <w:text/>
                          </w:sdtPr>
                          <w:sdtContent>
                            <w:p w14:paraId="064FFEC1" w14:textId="77777777" w:rsidR="003204B3" w:rsidRPr="00523D34" w:rsidRDefault="003204B3" w:rsidP="002945E9">
                              <w:pPr>
                                <w:jc w:val="center"/>
                                <w:rPr>
                                  <w:rStyle w:val="Textoennegrita"/>
                                </w:rPr>
                              </w:pPr>
                              <w:r w:rsidRPr="005542FD">
                                <w:rPr>
                                  <w:rStyle w:val="Textoennegrita"/>
                                </w:rPr>
                                <w:t>2017-0502 Ruben O. Diaz</w:t>
                              </w:r>
                            </w:p>
                          </w:sdtContent>
                        </w:sdt>
                        <w:sdt>
                          <w:sdtPr>
                            <w:rPr>
                              <w:rStyle w:val="Textoennegrita"/>
                            </w:rPr>
                            <w:alias w:val="Estudiante 3"/>
                            <w:tag w:val=""/>
                            <w:id w:val="1522898844"/>
                            <w:placeholder>
                              <w:docPart w:val="B4231F53FF484B56A50E1FC4DF676E15"/>
                            </w:placeholder>
                            <w:showingPlcHdr/>
                            <w:dataBinding w:prefixMappings="xmlns:ns0='http://schemas.microsoft.com/office/2006/coverPageProps' " w:xpath="/ns0:CoverPageProperties[1]/ns0:CompanyEmail[1]" w:storeItemID="{55AF091B-3C7A-41E3-B477-F2FDAA23CFDA}"/>
                            <w:text/>
                          </w:sdtPr>
                          <w:sdtContent>
                            <w:p w14:paraId="45ECF579" w14:textId="77777777" w:rsidR="003204B3" w:rsidRDefault="003204B3" w:rsidP="002945E9">
                              <w:pPr>
                                <w:jc w:val="center"/>
                                <w:rPr>
                                  <w:rStyle w:val="Textoennegrita"/>
                                </w:rPr>
                              </w:pPr>
                              <w:r w:rsidRPr="007B296D">
                                <w:rPr>
                                  <w:rStyle w:val="Textodelmarcadordeposicin"/>
                                </w:rPr>
                                <w:t>[</w:t>
                              </w:r>
                              <w:r>
                                <w:rPr>
                                  <w:rStyle w:val="Textodelmarcadordeposicin"/>
                                </w:rPr>
                                <w:t>Matrícula y Nombre del Estudiante 3</w:t>
                              </w:r>
                              <w:r w:rsidRPr="007B296D">
                                <w:rPr>
                                  <w:rStyle w:val="Textodelmarcadordeposicin"/>
                                </w:rPr>
                                <w:t>]</w:t>
                              </w:r>
                            </w:p>
                          </w:sdtContent>
                        </w:sdt>
                        <w:p w14:paraId="2E92081D" w14:textId="77777777" w:rsidR="003204B3" w:rsidRDefault="003204B3" w:rsidP="002945E9">
                          <w:pPr>
                            <w:jc w:val="center"/>
                            <w:rPr>
                              <w:rStyle w:val="Textoennegrita"/>
                            </w:rPr>
                          </w:pPr>
                        </w:p>
                        <w:p w14:paraId="334DFC41" w14:textId="77777777" w:rsidR="003204B3" w:rsidRDefault="003204B3" w:rsidP="002945E9">
                          <w:pPr>
                            <w:jc w:val="center"/>
                            <w:rPr>
                              <w:rStyle w:val="Textoennegrita"/>
                            </w:rPr>
                          </w:pPr>
                          <w:r>
                            <w:rPr>
                              <w:rStyle w:val="Textoennegrita"/>
                            </w:rPr>
                            <w:t>Tutor:</w:t>
                          </w:r>
                        </w:p>
                        <w:sdt>
                          <w:sdtPr>
                            <w:rPr>
                              <w:rStyle w:val="Textoennegrita"/>
                            </w:rPr>
                            <w:alias w:val="Tutor"/>
                            <w:tag w:val=""/>
                            <w:id w:val="-1656057983"/>
                            <w:placeholder>
                              <w:docPart w:val="3DB8EEF3267B49A69F72154B277C31D5"/>
                            </w:placeholder>
                            <w:dataBinding w:prefixMappings="xmlns:ns0='http://schemas.openxmlformats.org/officeDocument/2006/extended-properties' " w:xpath="/ns0:Properties[1]/ns0:Manager[1]" w:storeItemID="{6668398D-A668-4E3E-A5EB-62B293D839F1}"/>
                            <w:text/>
                          </w:sdtPr>
                          <w:sdtContent>
                            <w:p w14:paraId="51D31A89" w14:textId="77777777" w:rsidR="003204B3" w:rsidRDefault="003204B3" w:rsidP="002945E9">
                              <w:pPr>
                                <w:jc w:val="center"/>
                                <w:rPr>
                                  <w:rStyle w:val="Textoennegrita"/>
                                </w:rPr>
                              </w:pPr>
                              <w:r>
                                <w:rPr>
                                  <w:rStyle w:val="Textoennegrita"/>
                                </w:rPr>
                                <w:t>Prof. Miguel T. Moronta</w:t>
                              </w:r>
                            </w:p>
                          </w:sdtContent>
                        </w:sdt>
                        <w:p w14:paraId="2AADDA34" w14:textId="77777777" w:rsidR="003204B3" w:rsidRDefault="003204B3" w:rsidP="002945E9">
                          <w:pPr>
                            <w:jc w:val="center"/>
                            <w:rPr>
                              <w:rStyle w:val="Textoennegrita"/>
                            </w:rPr>
                          </w:pPr>
                        </w:p>
                        <w:p w14:paraId="6A98CDF6" w14:textId="77777777" w:rsidR="003204B3" w:rsidRDefault="003204B3" w:rsidP="002945E9">
                          <w:pPr>
                            <w:jc w:val="center"/>
                            <w:rPr>
                              <w:rStyle w:val="Textoennegrita"/>
                            </w:rPr>
                          </w:pPr>
                          <w:r>
                            <w:rPr>
                              <w:rStyle w:val="Textoennegrita"/>
                            </w:rPr>
                            <w:t>Entregado en Fecha:</w:t>
                          </w:r>
                        </w:p>
                        <w:p w14:paraId="032244BE" w14:textId="77777777" w:rsidR="003204B3" w:rsidRPr="00523D34" w:rsidRDefault="003204B3"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CD9CB2B9B59241B6BBE54176EB599BD2"/>
                              </w:placeholder>
                              <w:date>
                                <w:dateFormat w:val="dddd, dd' de 'MMMM' de 'yyyy"/>
                                <w:lid w:val="es-DO"/>
                                <w:storeMappedDataAs w:val="dateTime"/>
                                <w:calendar w:val="gregorian"/>
                              </w:date>
                            </w:sdtPr>
                            <w:sdtContent>
                              <w:r>
                                <w:rPr>
                                  <w:color w:val="595959" w:themeColor="text1" w:themeTint="A6"/>
                                  <w:sz w:val="18"/>
                                  <w:szCs w:val="18"/>
                                </w:rPr>
                                <w:t>lunes, 01 de abril de 2019</w:t>
                              </w:r>
                            </w:sdtContent>
                          </w:sdt>
                        </w:p>
                        <w:p w14:paraId="54B3CF7D" w14:textId="77777777" w:rsidR="003204B3" w:rsidRPr="002945E9" w:rsidRDefault="003204B3" w:rsidP="002945E9">
                          <w:pPr>
                            <w:jc w:val="center"/>
                            <w:rPr>
                              <w:rStyle w:val="Textoennegrita"/>
                            </w:rPr>
                          </w:pPr>
                        </w:p>
                      </w:txbxContent>
                    </v:textbox>
                    <w10:wrap type="square" anchorx="margin"/>
                  </v:shape>
                </w:pict>
              </mc:Fallback>
            </mc:AlternateContent>
          </w:r>
          <w:r w:rsidR="00606FAE" w:rsidRPr="00606FAE">
            <w:rPr>
              <w:rStyle w:val="Textoennegrita"/>
              <w:noProof/>
              <w:lang w:eastAsia="es-DO"/>
            </w:rPr>
            <mc:AlternateContent>
              <mc:Choice Requires="wps">
                <w:drawing>
                  <wp:anchor distT="45720" distB="45720" distL="114300" distR="114300" simplePos="0" relativeHeight="251667456" behindDoc="0" locked="0" layoutInCell="1" allowOverlap="1" wp14:anchorId="43BBFE0E" wp14:editId="1E0E328F">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14:paraId="5ADE8332" w14:textId="77777777" w:rsidR="003204B3" w:rsidRPr="00606FAE" w:rsidRDefault="003204B3"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BBFE0E"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14:paraId="5ADE8332" w14:textId="77777777" w:rsidR="003204B3" w:rsidRPr="00606FAE" w:rsidRDefault="003204B3"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v:textbox>
                    <w10:wrap type="square" anchorx="margin"/>
                  </v:shape>
                </w:pict>
              </mc:Fallback>
            </mc:AlternateContent>
          </w:r>
          <w:r w:rsidR="00EB39C3" w:rsidRPr="00EB39C3">
            <w:rPr>
              <w:noProof/>
              <w:lang w:eastAsia="es-DO"/>
            </w:rPr>
            <w:drawing>
              <wp:anchor distT="0" distB="0" distL="114300" distR="114300" simplePos="0" relativeHeight="251665408" behindDoc="0" locked="0" layoutInCell="1" allowOverlap="1" wp14:anchorId="21B658C4" wp14:editId="6B780F3F">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Textoennegrita"/>
              <w:caps/>
              <w:sz w:val="24"/>
              <w:szCs w:val="24"/>
            </w:rPr>
            <w:br w:type="page"/>
          </w:r>
        </w:p>
      </w:sdtContent>
    </w:sdt>
    <w:p w14:paraId="114BFB94" w14:textId="77777777" w:rsidR="00EB39C3" w:rsidRDefault="00EB39C3" w:rsidP="00EB39C3">
      <w:pPr>
        <w:pStyle w:val="Encabezado"/>
      </w:pPr>
      <w:r w:rsidRPr="00EB39C3">
        <w:lastRenderedPageBreak/>
        <w:tab/>
      </w:r>
    </w:p>
    <w:p w14:paraId="2AFF1244" w14:textId="77777777" w:rsidR="000970AE" w:rsidRDefault="001D46AC" w:rsidP="000F13B3">
      <w:pPr>
        <w:pStyle w:val="Ttulo1"/>
      </w:pPr>
      <w:bookmarkStart w:id="0" w:name="_Toc409432871"/>
      <w:r>
        <w:t>Resumen / Abstracto</w:t>
      </w:r>
      <w:r w:rsidR="000F13B3">
        <w:t xml:space="preserve"> del Problema</w:t>
      </w:r>
      <w:bookmarkEnd w:id="0"/>
    </w:p>
    <w:sdt>
      <w:sdtPr>
        <w:alias w:val="Definición del Problema"/>
        <w:tag w:val="Definición del Problema"/>
        <w:id w:val="-1245800500"/>
        <w:lock w:val="sdtLocked"/>
        <w:placeholder>
          <w:docPart w:val="81CF55C464B341869E606922AB29A421"/>
        </w:placeholder>
      </w:sdtPr>
      <w:sdtContent>
        <w:p w14:paraId="166C88B5" w14:textId="77777777" w:rsidR="008D7217" w:rsidRDefault="005542FD" w:rsidP="005542FD">
          <w:r>
            <w:t>El programa para realizar es un videojuego llamado “</w:t>
          </w:r>
          <w:proofErr w:type="spellStart"/>
          <w:r>
            <w:t>NinjaLegend</w:t>
          </w:r>
          <w:proofErr w:type="spellEnd"/>
          <w:r>
            <w:t>” inspirado por el videojuego “</w:t>
          </w:r>
          <w:proofErr w:type="spellStart"/>
          <w:r>
            <w:t>StickmanLegend</w:t>
          </w:r>
          <w:proofErr w:type="spellEnd"/>
          <w:r>
            <w:t xml:space="preserve">”. </w:t>
          </w:r>
        </w:p>
        <w:p w14:paraId="5CC53E9A" w14:textId="77777777" w:rsidR="005542FD" w:rsidRDefault="005542FD" w:rsidP="005542FD">
          <w:r>
            <w:t xml:space="preserve">Este juego consiste en pasar varias mazmorras para luego luchar contra el </w:t>
          </w:r>
          <w:proofErr w:type="spellStart"/>
          <w:r>
            <w:t>boss</w:t>
          </w:r>
          <w:proofErr w:type="spellEnd"/>
          <w:r>
            <w:t xml:space="preserve"> final, ir avanzando en nivel y comprando “</w:t>
          </w:r>
          <w:proofErr w:type="spellStart"/>
          <w:r>
            <w:t>items</w:t>
          </w:r>
          <w:proofErr w:type="spellEnd"/>
          <w:r>
            <w:t xml:space="preserve">” que facilitarán la jugabilidad. </w:t>
          </w:r>
          <w:r w:rsidR="00931BD4">
            <w:t xml:space="preserve">El juego cuenta con 4 dificultades las cuales se dividen con sus respectivos mapas. </w:t>
          </w:r>
        </w:p>
        <w:p w14:paraId="15FF724A" w14:textId="77777777" w:rsidR="005542FD" w:rsidRDefault="005542FD" w:rsidP="005542FD">
          <w:pPr>
            <w:spacing w:line="360" w:lineRule="auto"/>
            <w:jc w:val="both"/>
          </w:pPr>
          <w:r>
            <w:t>El juego cuenta con un sistema de intercambio, este está representado con una tienda de la cual se compran dichos “ítems” el dinero se consigue al matar a los enemigos. Al acabar cada nivel se le dará la oportunidad al jugador de entrar a la tienda para guardar, comprar o simplemente elegir otra mazmorra.</w:t>
          </w:r>
        </w:p>
        <w:p w14:paraId="6F544278" w14:textId="017D8E39" w:rsidR="008D7217" w:rsidRDefault="005542FD" w:rsidP="005542FD">
          <w:pPr>
            <w:spacing w:line="360" w:lineRule="auto"/>
            <w:jc w:val="both"/>
          </w:pPr>
          <w:r>
            <w:t xml:space="preserve">El jugador deberá desarrollar habilidades con los mecanismos de combate para esquivar ataques y hacer el mayor daño posible. </w:t>
          </w:r>
        </w:p>
        <w:p w14:paraId="0E86E16B" w14:textId="77777777" w:rsidR="008D7217" w:rsidRPr="008D7217" w:rsidRDefault="008D7217" w:rsidP="00931BD4">
          <w:pPr>
            <w:spacing w:line="360" w:lineRule="auto"/>
            <w:jc w:val="both"/>
            <w:rPr>
              <w:lang w:val="en-US"/>
            </w:rPr>
          </w:pPr>
          <w:r w:rsidRPr="008D7217">
            <w:rPr>
              <w:lang w:val="en-US"/>
            </w:rPr>
            <w:t xml:space="preserve">The program </w:t>
          </w:r>
          <w:r>
            <w:rPr>
              <w:lang w:val="en-US"/>
            </w:rPr>
            <w:t xml:space="preserve">we are making </w:t>
          </w:r>
          <w:r w:rsidRPr="008D7217">
            <w:rPr>
              <w:lang w:val="en-US"/>
            </w:rPr>
            <w:t>is a video</w:t>
          </w:r>
          <w:r>
            <w:rPr>
              <w:lang w:val="en-US"/>
            </w:rPr>
            <w:t xml:space="preserve"> </w:t>
          </w:r>
          <w:r w:rsidRPr="008D7217">
            <w:rPr>
              <w:lang w:val="en-US"/>
            </w:rPr>
            <w:t>game called "</w:t>
          </w:r>
          <w:proofErr w:type="spellStart"/>
          <w:r w:rsidRPr="008D7217">
            <w:rPr>
              <w:lang w:val="en-US"/>
            </w:rPr>
            <w:t>NinjaLegend</w:t>
          </w:r>
          <w:proofErr w:type="spellEnd"/>
          <w:r w:rsidRPr="008D7217">
            <w:rPr>
              <w:lang w:val="en-US"/>
            </w:rPr>
            <w:t>" inspired by the videogame "</w:t>
          </w:r>
          <w:proofErr w:type="spellStart"/>
          <w:r w:rsidRPr="008D7217">
            <w:rPr>
              <w:lang w:val="en-US"/>
            </w:rPr>
            <w:t>StickmanLegend</w:t>
          </w:r>
          <w:proofErr w:type="spellEnd"/>
          <w:r w:rsidRPr="008D7217">
            <w:rPr>
              <w:lang w:val="en-US"/>
            </w:rPr>
            <w:t>".</w:t>
          </w:r>
        </w:p>
        <w:p w14:paraId="67828808" w14:textId="77777777" w:rsidR="008D7217" w:rsidRPr="008D7217" w:rsidRDefault="008D7217" w:rsidP="00931BD4">
          <w:pPr>
            <w:spacing w:line="360" w:lineRule="auto"/>
            <w:jc w:val="both"/>
            <w:rPr>
              <w:lang w:val="en-US"/>
            </w:rPr>
          </w:pPr>
          <w:r w:rsidRPr="008D7217">
            <w:rPr>
              <w:lang w:val="en-US"/>
            </w:rPr>
            <w:t>This game consists of passing several dungeons to then fight against the final boss, advance in level and buy "items" that will facilitate the gameplay.</w:t>
          </w:r>
          <w:r w:rsidR="00931BD4">
            <w:rPr>
              <w:lang w:val="en-US"/>
            </w:rPr>
            <w:t xml:space="preserve"> </w:t>
          </w:r>
          <w:r w:rsidR="00931BD4" w:rsidRPr="00931BD4">
            <w:rPr>
              <w:lang w:val="en-US"/>
            </w:rPr>
            <w:t>The game has 4 difficulties which are divided with their respective maps.</w:t>
          </w:r>
        </w:p>
        <w:p w14:paraId="15A983A9" w14:textId="77777777" w:rsidR="008D7217" w:rsidRPr="008D7217" w:rsidRDefault="008D7217" w:rsidP="00931BD4">
          <w:pPr>
            <w:spacing w:line="360" w:lineRule="auto"/>
            <w:jc w:val="both"/>
            <w:rPr>
              <w:lang w:val="en-US"/>
            </w:rPr>
          </w:pPr>
          <w:r w:rsidRPr="008D7217">
            <w:rPr>
              <w:lang w:val="en-US"/>
            </w:rPr>
            <w:t>The game has an exchange system, this is represented by a store from which said "items" are purchased. Money is obtained by killing the enemies. At the end of each level the player will be given the opportunity to enter the store to save, buy or simply choose another dungeon.</w:t>
          </w:r>
        </w:p>
        <w:p w14:paraId="232C9B53" w14:textId="77777777" w:rsidR="00BA3C36" w:rsidRPr="008D7217" w:rsidRDefault="008D7217" w:rsidP="00931BD4">
          <w:pPr>
            <w:spacing w:line="360" w:lineRule="auto"/>
            <w:jc w:val="both"/>
            <w:rPr>
              <w:lang w:val="en-US"/>
            </w:rPr>
          </w:pPr>
          <w:r w:rsidRPr="008D7217">
            <w:rPr>
              <w:lang w:val="en-US"/>
            </w:rPr>
            <w:t>The player must develop skills with combat mechanisms to dodge attacks and do as much damage as possible.</w:t>
          </w:r>
        </w:p>
      </w:sdtContent>
    </w:sdt>
    <w:p w14:paraId="014F8A16" w14:textId="77777777" w:rsidR="00BA3C36" w:rsidRPr="008D7217" w:rsidRDefault="00BA3C36" w:rsidP="00BA3C36">
      <w:pPr>
        <w:rPr>
          <w:lang w:val="en-US"/>
        </w:rPr>
      </w:pPr>
      <w:r w:rsidRPr="008D7217">
        <w:rPr>
          <w:lang w:val="en-US"/>
        </w:rP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14:paraId="637113AE" w14:textId="77777777" w:rsidR="00BA3C36" w:rsidRDefault="00BA3C36">
          <w:pPr>
            <w:pStyle w:val="TtuloTDC"/>
          </w:pPr>
          <w:r>
            <w:rPr>
              <w:lang w:val="es-ES"/>
            </w:rPr>
            <w:t>Tabla de contenido</w:t>
          </w:r>
        </w:p>
        <w:p w14:paraId="040CE211" w14:textId="77777777" w:rsidR="004A309A" w:rsidRDefault="00BA3C36">
          <w:pPr>
            <w:pStyle w:val="TD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ipervnculo"/>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5542FD">
              <w:rPr>
                <w:noProof/>
                <w:webHidden/>
              </w:rPr>
              <w:t>1</w:t>
            </w:r>
            <w:r w:rsidR="004A309A">
              <w:rPr>
                <w:noProof/>
                <w:webHidden/>
              </w:rPr>
              <w:fldChar w:fldCharType="end"/>
            </w:r>
          </w:hyperlink>
        </w:p>
        <w:p w14:paraId="7D495BAC" w14:textId="77777777" w:rsidR="004A309A" w:rsidRDefault="003204B3">
          <w:pPr>
            <w:pStyle w:val="TD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ipervnculo"/>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5542FD">
              <w:rPr>
                <w:noProof/>
                <w:webHidden/>
              </w:rPr>
              <w:t>2</w:t>
            </w:r>
            <w:r w:rsidR="004A309A">
              <w:rPr>
                <w:noProof/>
                <w:webHidden/>
              </w:rPr>
              <w:fldChar w:fldCharType="end"/>
            </w:r>
          </w:hyperlink>
        </w:p>
        <w:p w14:paraId="024EC9DA" w14:textId="77777777" w:rsidR="004A309A" w:rsidRDefault="003204B3">
          <w:pPr>
            <w:pStyle w:val="TD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ipervnculo"/>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5542FD">
              <w:rPr>
                <w:noProof/>
                <w:webHidden/>
              </w:rPr>
              <w:t>2</w:t>
            </w:r>
            <w:r w:rsidR="004A309A">
              <w:rPr>
                <w:noProof/>
                <w:webHidden/>
              </w:rPr>
              <w:fldChar w:fldCharType="end"/>
            </w:r>
          </w:hyperlink>
        </w:p>
        <w:p w14:paraId="23A2671F" w14:textId="77777777" w:rsidR="004A309A" w:rsidRDefault="003204B3">
          <w:pPr>
            <w:pStyle w:val="TD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ipervnculo"/>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5542FD">
              <w:rPr>
                <w:noProof/>
                <w:webHidden/>
              </w:rPr>
              <w:t>2</w:t>
            </w:r>
            <w:r w:rsidR="004A309A">
              <w:rPr>
                <w:noProof/>
                <w:webHidden/>
              </w:rPr>
              <w:fldChar w:fldCharType="end"/>
            </w:r>
          </w:hyperlink>
        </w:p>
        <w:p w14:paraId="285AC936" w14:textId="77777777" w:rsidR="004A309A" w:rsidRDefault="003204B3">
          <w:pPr>
            <w:pStyle w:val="TD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ipervnculo"/>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5542FD">
              <w:rPr>
                <w:noProof/>
                <w:webHidden/>
              </w:rPr>
              <w:t>2</w:t>
            </w:r>
            <w:r w:rsidR="004A309A">
              <w:rPr>
                <w:noProof/>
                <w:webHidden/>
              </w:rPr>
              <w:fldChar w:fldCharType="end"/>
            </w:r>
          </w:hyperlink>
        </w:p>
        <w:p w14:paraId="3DE5E8E5" w14:textId="77777777" w:rsidR="004A309A" w:rsidRDefault="003204B3">
          <w:pPr>
            <w:pStyle w:val="TD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ipervnculo"/>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5542FD">
              <w:rPr>
                <w:noProof/>
                <w:webHidden/>
              </w:rPr>
              <w:t>2</w:t>
            </w:r>
            <w:r w:rsidR="004A309A">
              <w:rPr>
                <w:noProof/>
                <w:webHidden/>
              </w:rPr>
              <w:fldChar w:fldCharType="end"/>
            </w:r>
          </w:hyperlink>
        </w:p>
        <w:p w14:paraId="38246F96" w14:textId="77777777" w:rsidR="004A309A" w:rsidRDefault="003204B3">
          <w:pPr>
            <w:pStyle w:val="TD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ipervnculo"/>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5542FD">
              <w:rPr>
                <w:noProof/>
                <w:webHidden/>
              </w:rPr>
              <w:t>2</w:t>
            </w:r>
            <w:r w:rsidR="004A309A">
              <w:rPr>
                <w:noProof/>
                <w:webHidden/>
              </w:rPr>
              <w:fldChar w:fldCharType="end"/>
            </w:r>
          </w:hyperlink>
        </w:p>
        <w:p w14:paraId="68D99186" w14:textId="77777777" w:rsidR="004A309A" w:rsidRDefault="003204B3">
          <w:pPr>
            <w:pStyle w:val="TD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ipervnculo"/>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5542FD">
              <w:rPr>
                <w:noProof/>
                <w:webHidden/>
              </w:rPr>
              <w:t>2</w:t>
            </w:r>
            <w:r w:rsidR="004A309A">
              <w:rPr>
                <w:noProof/>
                <w:webHidden/>
              </w:rPr>
              <w:fldChar w:fldCharType="end"/>
            </w:r>
          </w:hyperlink>
        </w:p>
        <w:p w14:paraId="7DB0BF2E" w14:textId="77777777" w:rsidR="004A309A" w:rsidRDefault="003204B3">
          <w:pPr>
            <w:pStyle w:val="TD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ipervnculo"/>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5542FD">
              <w:rPr>
                <w:noProof/>
                <w:webHidden/>
              </w:rPr>
              <w:t>2</w:t>
            </w:r>
            <w:r w:rsidR="004A309A">
              <w:rPr>
                <w:noProof/>
                <w:webHidden/>
              </w:rPr>
              <w:fldChar w:fldCharType="end"/>
            </w:r>
          </w:hyperlink>
        </w:p>
        <w:p w14:paraId="00A3516F" w14:textId="77777777" w:rsidR="00BA3C36" w:rsidRDefault="00BA3C36">
          <w:r>
            <w:rPr>
              <w:b/>
              <w:bCs/>
              <w:lang w:val="es-ES"/>
            </w:rPr>
            <w:fldChar w:fldCharType="end"/>
          </w:r>
        </w:p>
      </w:sdtContent>
    </w:sdt>
    <w:p w14:paraId="1477BD68" w14:textId="77777777"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14:paraId="50AA0D75" w14:textId="77777777" w:rsidR="00BA3C36" w:rsidRDefault="00BA3C36" w:rsidP="00BA3C36">
      <w:pPr>
        <w:pStyle w:val="Ttulo1"/>
      </w:pPr>
      <w:bookmarkStart w:id="1" w:name="_Toc409432872"/>
      <w:r>
        <w:lastRenderedPageBreak/>
        <w:t>Análisis</w:t>
      </w:r>
      <w:bookmarkEnd w:id="1"/>
    </w:p>
    <w:sdt>
      <w:sdtPr>
        <w:alias w:val="Análisis"/>
        <w:tag w:val="Análisis"/>
        <w:id w:val="-1137634264"/>
        <w:placeholder>
          <w:docPart w:val="7D3A2D04ACA44915947435CF4FBE7A2B"/>
        </w:placeholder>
      </w:sdtPr>
      <w:sdtContent>
        <w:p w14:paraId="26D31C35" w14:textId="77777777" w:rsidR="008D7217" w:rsidRDefault="008D7217" w:rsidP="00B275B8">
          <w:pPr>
            <w:spacing w:line="360" w:lineRule="auto"/>
            <w:jc w:val="both"/>
          </w:pPr>
          <w:r>
            <w:t>Objetivos de la asignación:</w:t>
          </w:r>
        </w:p>
        <w:p w14:paraId="0BEDDF32" w14:textId="77777777" w:rsidR="008D7217" w:rsidRDefault="008D7217" w:rsidP="00B275B8">
          <w:pPr>
            <w:pStyle w:val="Prrafodelista"/>
            <w:numPr>
              <w:ilvl w:val="0"/>
              <w:numId w:val="2"/>
            </w:numPr>
            <w:spacing w:line="360" w:lineRule="auto"/>
            <w:jc w:val="both"/>
          </w:pPr>
          <w:r>
            <w:t>Programar un videojuego complet</w:t>
          </w:r>
          <w:r w:rsidR="00155CC4">
            <w:t>o</w:t>
          </w:r>
          <w:r>
            <w:t>.</w:t>
          </w:r>
        </w:p>
        <w:p w14:paraId="3F982EA5" w14:textId="77777777" w:rsidR="008D7217" w:rsidRDefault="008D7217" w:rsidP="00B275B8">
          <w:pPr>
            <w:pStyle w:val="Prrafodelista"/>
            <w:numPr>
              <w:ilvl w:val="0"/>
              <w:numId w:val="2"/>
            </w:numPr>
            <w:spacing w:line="360" w:lineRule="auto"/>
            <w:jc w:val="both"/>
          </w:pPr>
          <w:r>
            <w:t>Dibujos objetos sencillos y animados en un videojuego.</w:t>
          </w:r>
        </w:p>
        <w:p w14:paraId="4C425398" w14:textId="77777777" w:rsidR="008D7217" w:rsidRDefault="008D7217" w:rsidP="00B275B8">
          <w:pPr>
            <w:pStyle w:val="Prrafodelista"/>
            <w:numPr>
              <w:ilvl w:val="0"/>
              <w:numId w:val="2"/>
            </w:numPr>
            <w:spacing w:line="360" w:lineRule="auto"/>
            <w:jc w:val="both"/>
          </w:pPr>
          <w:r>
            <w:t>Incorporar al menos 5 fórmulas físicas en un videojuego.</w:t>
          </w:r>
        </w:p>
        <w:p w14:paraId="278DDE63" w14:textId="77777777" w:rsidR="008D7217" w:rsidRDefault="008D7217" w:rsidP="00B275B8">
          <w:pPr>
            <w:pStyle w:val="Prrafodelista"/>
            <w:numPr>
              <w:ilvl w:val="0"/>
              <w:numId w:val="2"/>
            </w:numPr>
            <w:spacing w:line="360" w:lineRule="auto"/>
            <w:jc w:val="both"/>
          </w:pPr>
          <w:r>
            <w:t>Programar detección de colisiones.</w:t>
          </w:r>
        </w:p>
        <w:p w14:paraId="08995296" w14:textId="77777777" w:rsidR="008D7217" w:rsidRDefault="008D7217" w:rsidP="00B275B8">
          <w:pPr>
            <w:pStyle w:val="Prrafodelista"/>
            <w:numPr>
              <w:ilvl w:val="0"/>
              <w:numId w:val="2"/>
            </w:numPr>
            <w:spacing w:line="360" w:lineRule="auto"/>
            <w:jc w:val="both"/>
          </w:pPr>
          <w:r>
            <w:t>Implementar el efecto Parallax.</w:t>
          </w:r>
        </w:p>
        <w:p w14:paraId="7D01F711" w14:textId="77777777" w:rsidR="008D7217" w:rsidRDefault="008D7217" w:rsidP="00B275B8">
          <w:pPr>
            <w:pStyle w:val="Prrafodelista"/>
            <w:numPr>
              <w:ilvl w:val="0"/>
              <w:numId w:val="2"/>
            </w:numPr>
            <w:spacing w:line="360" w:lineRule="auto"/>
            <w:jc w:val="both"/>
          </w:pPr>
          <w:r>
            <w:t>Implementar transacciones locales.</w:t>
          </w:r>
        </w:p>
        <w:p w14:paraId="4F703851" w14:textId="77777777" w:rsidR="008D7217" w:rsidRDefault="00155CC4" w:rsidP="00B275B8">
          <w:pPr>
            <w:pStyle w:val="Prrafodelista"/>
            <w:numPr>
              <w:ilvl w:val="0"/>
              <w:numId w:val="2"/>
            </w:numPr>
            <w:spacing w:line="360" w:lineRule="auto"/>
            <w:jc w:val="both"/>
          </w:pPr>
          <w:r>
            <w:t>Implementar el uso de un API.</w:t>
          </w:r>
        </w:p>
        <w:p w14:paraId="1F2D600F" w14:textId="77777777" w:rsidR="00155CC4" w:rsidRDefault="00155CC4" w:rsidP="00B275B8">
          <w:pPr>
            <w:spacing w:line="360" w:lineRule="auto"/>
            <w:jc w:val="both"/>
          </w:pPr>
        </w:p>
        <w:p w14:paraId="2ACAD0C1" w14:textId="77777777" w:rsidR="00155CC4" w:rsidRDefault="00155CC4" w:rsidP="00B275B8">
          <w:pPr>
            <w:spacing w:line="360" w:lineRule="auto"/>
            <w:jc w:val="both"/>
          </w:pPr>
          <w:r>
            <w:t>El videojuego Ninja</w:t>
          </w:r>
          <w:r w:rsidR="00ED6A55">
            <w:t xml:space="preserve"> </w:t>
          </w:r>
          <w:proofErr w:type="spellStart"/>
          <w:r>
            <w:t>Legend</w:t>
          </w:r>
          <w:proofErr w:type="spellEnd"/>
          <w:r>
            <w:t xml:space="preserve"> </w:t>
          </w:r>
          <w:r w:rsidR="00ED6A55">
            <w:t>puede parecer un juego sencillo, pero si se mide todo lo que se tiene que hacer se puede apreciar la complejidad de este juego, en cómo se utilizan las físicas en el juego y como se manejan las animaciones junto con las colisiones de los ataques.</w:t>
          </w:r>
        </w:p>
        <w:p w14:paraId="41B74385" w14:textId="77777777" w:rsidR="00ED6A55" w:rsidRDefault="00ED6A55" w:rsidP="00B275B8">
          <w:pPr>
            <w:spacing w:line="360" w:lineRule="auto"/>
            <w:jc w:val="both"/>
          </w:pPr>
        </w:p>
        <w:p w14:paraId="2EA62321" w14:textId="77777777" w:rsidR="00B275B8" w:rsidRDefault="00ED6A55" w:rsidP="00B275B8">
          <w:pPr>
            <w:spacing w:line="360" w:lineRule="auto"/>
            <w:jc w:val="both"/>
          </w:pPr>
          <w:r>
            <w:t xml:space="preserve">El mapa está limitado a dos paredes que definen donde empieza y donde termina y en donde se van a generar los enemigos. </w:t>
          </w:r>
        </w:p>
        <w:p w14:paraId="369E6C5A" w14:textId="77777777" w:rsidR="00ED6A55" w:rsidRDefault="00ED6A55" w:rsidP="00B275B8">
          <w:pPr>
            <w:spacing w:line="360" w:lineRule="auto"/>
            <w:jc w:val="both"/>
          </w:pPr>
          <w:r>
            <w:t xml:space="preserve">Como se puede apreciar la formulas físicas que mas se van a usar en nuestro objeto de estudio que es el juego “Ninja </w:t>
          </w:r>
          <w:proofErr w:type="spellStart"/>
          <w:r>
            <w:t>Legend</w:t>
          </w:r>
          <w:proofErr w:type="spellEnd"/>
          <w:r>
            <w:t>”, hace un uso primordial del movimiento rectilíneo uniformemente variado o acelerado junto con el tiro parabólico, también el movimiento uniforme</w:t>
          </w:r>
          <w:r w:rsidR="00F069CF">
            <w:t xml:space="preserve"> sin aceleración. El MRUV se utiliza para el salto y caída del jugador cuando se presiona la barra espaciadora. Entre los enemigos hay enemigos que disparan proyectiles a una cierta distancia en el eje x.</w:t>
          </w:r>
          <w:r w:rsidR="00B275B8">
            <w:t xml:space="preserve"> Estos enemigos calculan la distancia a la que están del objetivo, en este caso el jugador, con esta información se calcula el ángulo y la velocidad a la que será disparado. </w:t>
          </w:r>
        </w:p>
        <w:p w14:paraId="76AF777B" w14:textId="77777777" w:rsidR="00B275B8" w:rsidRDefault="00B275B8" w:rsidP="00B275B8">
          <w:pPr>
            <w:spacing w:line="360" w:lineRule="auto"/>
            <w:jc w:val="both"/>
          </w:pPr>
        </w:p>
        <w:p w14:paraId="4487B221" w14:textId="77777777" w:rsidR="00B275B8" w:rsidRDefault="00B275B8" w:rsidP="00B275B8">
          <w:pPr>
            <w:spacing w:line="360" w:lineRule="auto"/>
            <w:jc w:val="both"/>
          </w:pPr>
          <w:r>
            <w:t xml:space="preserve">Si el jugador muere en un nivel se marcará como perdido y será devuelto al menú de selección de mapas En este menú se podrá acceder al guardado y a la tienda. La tienda contiene desde pociones hasta amuletos los cuales ofrecen una recuperación de en medio de combate, mejoras en los </w:t>
          </w:r>
          <w:proofErr w:type="spellStart"/>
          <w:r>
            <w:t>stats</w:t>
          </w:r>
          <w:proofErr w:type="spellEnd"/>
          <w:r>
            <w:t xml:space="preserve"> del jugador y habilidades nuevas para diversificar la experiencia del combate.</w:t>
          </w:r>
        </w:p>
        <w:p w14:paraId="24C96CFD" w14:textId="77777777" w:rsidR="00BA3C36" w:rsidRPr="001D46AC" w:rsidRDefault="003204B3" w:rsidP="008D7217">
          <w:pPr>
            <w:rPr>
              <w:color w:val="808080"/>
            </w:rPr>
          </w:pPr>
        </w:p>
      </w:sdtContent>
    </w:sdt>
    <w:p w14:paraId="5E66E6F2" w14:textId="77777777" w:rsidR="00BA3C36" w:rsidRDefault="00BA3C36" w:rsidP="00BA3C36"/>
    <w:p w14:paraId="2CB6C53B" w14:textId="77777777" w:rsidR="00BA3C36" w:rsidRDefault="007A3798" w:rsidP="00EF48AA">
      <w:pPr>
        <w:pStyle w:val="Ttulo1"/>
      </w:pPr>
      <w:bookmarkStart w:id="2" w:name="_Toc409432873"/>
      <w:r>
        <w:lastRenderedPageBreak/>
        <w:t>Cuerpo del Informe</w:t>
      </w:r>
      <w:bookmarkEnd w:id="2"/>
    </w:p>
    <w:sdt>
      <w:sdtPr>
        <w:alias w:val="Diseño"/>
        <w:tag w:val="Diseño"/>
        <w:id w:val="-2123360990"/>
        <w:placeholder>
          <w:docPart w:val="CC436377557643FA96B2D044889CFC73"/>
        </w:placeholder>
      </w:sdtPr>
      <w:sdtContent>
        <w:p w14:paraId="7AB930D0" w14:textId="77777777" w:rsidR="00931BD4" w:rsidRDefault="00931BD4" w:rsidP="00B275B8">
          <w:r>
            <w:t>Capítulo</w:t>
          </w:r>
          <w:r w:rsidR="00B275B8">
            <w:t xml:space="preserve"> 1 – Reglas del Negocio</w:t>
          </w:r>
        </w:p>
        <w:p w14:paraId="2D92873C" w14:textId="77777777" w:rsidR="00931BD4" w:rsidRDefault="00931BD4" w:rsidP="00B275B8">
          <w:r>
            <w:t>Se obtienen monedas al matar enemigos.</w:t>
          </w:r>
        </w:p>
        <w:p w14:paraId="695AE362" w14:textId="77777777" w:rsidR="00931BD4" w:rsidRDefault="00931BD4" w:rsidP="00B275B8">
          <w:r>
            <w:t>Se pierde si se muere en combate, pero no se reinicia el juego sino el mapa.</w:t>
          </w:r>
        </w:p>
        <w:p w14:paraId="5ED21798" w14:textId="77777777" w:rsidR="00931BD4" w:rsidRDefault="00931BD4" w:rsidP="00B275B8">
          <w:r>
            <w:t>Solo se puede comprar en la selección de mapas.</w:t>
          </w:r>
        </w:p>
        <w:p w14:paraId="3CDFF8C3" w14:textId="77777777" w:rsidR="00931BD4" w:rsidRDefault="00931BD4" w:rsidP="00B275B8"/>
        <w:p w14:paraId="08AD4267" w14:textId="77777777" w:rsidR="003204B3" w:rsidRDefault="00931BD4" w:rsidP="00931BD4">
          <w:r>
            <w:t>Capítulo 2 – Solución Propuesta</w:t>
          </w:r>
        </w:p>
        <w:p w14:paraId="6ACCC0EC" w14:textId="2E05A8B2" w:rsidR="003204B3" w:rsidRDefault="003204B3" w:rsidP="003204B3">
          <w:pPr>
            <w:jc w:val="both"/>
          </w:pPr>
          <w:r>
            <w:t xml:space="preserve">Se utilizaron las librerías, LINQ (Para ordenar las listas de puntajes de manera eficiente) y XML (Para guardar de manera persistente). Para manejar las colisiones (con espadas) se utilizan dos “Box </w:t>
          </w:r>
          <w:proofErr w:type="spellStart"/>
          <w:r>
            <w:t>Colliders</w:t>
          </w:r>
          <w:proofErr w:type="spellEnd"/>
          <w:r>
            <w:t>” y para los enemigos que lanzan fuego se utiliza el tiro parabólico.</w:t>
          </w:r>
        </w:p>
        <w:p w14:paraId="49C14B8B" w14:textId="77777777" w:rsidR="003204B3" w:rsidRDefault="003204B3" w:rsidP="00931BD4"/>
        <w:p w14:paraId="03BFA6A8" w14:textId="0C9F8F39" w:rsidR="003204B3" w:rsidRDefault="00FB7239" w:rsidP="00931BD4">
          <w:r>
            <w:rPr>
              <w:noProof/>
            </w:rPr>
            <w:drawing>
              <wp:inline distT="0" distB="0" distL="0" distR="0" wp14:anchorId="6611166E" wp14:editId="20BE03AE">
                <wp:extent cx="3507271" cy="243787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510" t="23936" r="38325" b="12807"/>
                        <a:stretch/>
                      </pic:blipFill>
                      <pic:spPr bwMode="auto">
                        <a:xfrm>
                          <a:off x="0" y="0"/>
                          <a:ext cx="3508946" cy="2439039"/>
                        </a:xfrm>
                        <a:prstGeom prst="rect">
                          <a:avLst/>
                        </a:prstGeom>
                        <a:ln>
                          <a:noFill/>
                        </a:ln>
                        <a:extLst>
                          <a:ext uri="{53640926-AAD7-44D8-BBD7-CCE9431645EC}">
                            <a14:shadowObscured xmlns:a14="http://schemas.microsoft.com/office/drawing/2010/main"/>
                          </a:ext>
                        </a:extLst>
                      </pic:spPr>
                    </pic:pic>
                  </a:graphicData>
                </a:graphic>
              </wp:inline>
            </w:drawing>
          </w:r>
        </w:p>
        <w:p w14:paraId="60464304" w14:textId="23700076" w:rsidR="00724A03" w:rsidRDefault="00724A03" w:rsidP="00931BD4">
          <w:r>
            <w:rPr>
              <w:noProof/>
            </w:rPr>
            <w:drawing>
              <wp:inline distT="0" distB="0" distL="0" distR="0" wp14:anchorId="62FBA341" wp14:editId="56970804">
                <wp:extent cx="3746348" cy="1531773"/>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965" t="34046" r="37389" b="26214"/>
                        <a:stretch/>
                      </pic:blipFill>
                      <pic:spPr bwMode="auto">
                        <a:xfrm>
                          <a:off x="0" y="0"/>
                          <a:ext cx="3747633" cy="1532298"/>
                        </a:xfrm>
                        <a:prstGeom prst="rect">
                          <a:avLst/>
                        </a:prstGeom>
                        <a:ln>
                          <a:noFill/>
                        </a:ln>
                        <a:extLst>
                          <a:ext uri="{53640926-AAD7-44D8-BBD7-CCE9431645EC}">
                            <a14:shadowObscured xmlns:a14="http://schemas.microsoft.com/office/drawing/2010/main"/>
                          </a:ext>
                        </a:extLst>
                      </pic:spPr>
                    </pic:pic>
                  </a:graphicData>
                </a:graphic>
              </wp:inline>
            </w:drawing>
          </w:r>
        </w:p>
        <w:p w14:paraId="1ACE6891" w14:textId="3B409222" w:rsidR="00724A03" w:rsidRDefault="00724A03" w:rsidP="00931BD4">
          <w:r>
            <w:rPr>
              <w:noProof/>
            </w:rPr>
            <w:drawing>
              <wp:inline distT="0" distB="0" distL="0" distR="0" wp14:anchorId="61C2C935" wp14:editId="3074CB8D">
                <wp:extent cx="2862354" cy="124295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562" t="29567" r="42026" b="43082"/>
                        <a:stretch/>
                      </pic:blipFill>
                      <pic:spPr bwMode="auto">
                        <a:xfrm>
                          <a:off x="0" y="0"/>
                          <a:ext cx="2865645" cy="1244386"/>
                        </a:xfrm>
                        <a:prstGeom prst="rect">
                          <a:avLst/>
                        </a:prstGeom>
                        <a:ln>
                          <a:noFill/>
                        </a:ln>
                        <a:extLst>
                          <a:ext uri="{53640926-AAD7-44D8-BBD7-CCE9431645EC}">
                            <a14:shadowObscured xmlns:a14="http://schemas.microsoft.com/office/drawing/2010/main"/>
                          </a:ext>
                        </a:extLst>
                      </pic:spPr>
                    </pic:pic>
                  </a:graphicData>
                </a:graphic>
              </wp:inline>
            </w:drawing>
          </w:r>
        </w:p>
        <w:p w14:paraId="3732EDA8" w14:textId="3A131997" w:rsidR="00926307" w:rsidRDefault="00926307" w:rsidP="00931BD4">
          <w:r>
            <w:rPr>
              <w:noProof/>
            </w:rPr>
            <w:lastRenderedPageBreak/>
            <w:drawing>
              <wp:inline distT="0" distB="0" distL="0" distR="0" wp14:anchorId="09C9831C" wp14:editId="6C319D4D">
                <wp:extent cx="2515235" cy="121292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300" t="29772" r="50011" b="38760"/>
                        <a:stretch/>
                      </pic:blipFill>
                      <pic:spPr bwMode="auto">
                        <a:xfrm>
                          <a:off x="0" y="0"/>
                          <a:ext cx="2516062" cy="1213319"/>
                        </a:xfrm>
                        <a:prstGeom prst="rect">
                          <a:avLst/>
                        </a:prstGeom>
                        <a:ln>
                          <a:noFill/>
                        </a:ln>
                        <a:extLst>
                          <a:ext uri="{53640926-AAD7-44D8-BBD7-CCE9431645EC}">
                            <a14:shadowObscured xmlns:a14="http://schemas.microsoft.com/office/drawing/2010/main"/>
                          </a:ext>
                        </a:extLst>
                      </pic:spPr>
                    </pic:pic>
                  </a:graphicData>
                </a:graphic>
              </wp:inline>
            </w:drawing>
          </w:r>
          <w:bookmarkStart w:id="3" w:name="_GoBack"/>
          <w:bookmarkEnd w:id="3"/>
        </w:p>
        <w:p w14:paraId="775722CF" w14:textId="334546F3" w:rsidR="00931BD4" w:rsidRDefault="003204B3" w:rsidP="00931BD4"/>
      </w:sdtContent>
    </w:sdt>
    <w:p w14:paraId="64DF5476" w14:textId="77777777" w:rsidR="00931BD4" w:rsidRDefault="00931BD4" w:rsidP="00931BD4"/>
    <w:p w14:paraId="66B8170B" w14:textId="77777777" w:rsidR="00D36857" w:rsidRDefault="00D36857">
      <w:r>
        <w:br w:type="page"/>
      </w:r>
    </w:p>
    <w:p w14:paraId="3F58FB94" w14:textId="77777777" w:rsidR="00EF48AA" w:rsidRDefault="00D36857" w:rsidP="00D36857">
      <w:pPr>
        <w:pStyle w:val="Ttulo1"/>
      </w:pPr>
      <w:bookmarkStart w:id="4" w:name="_Toc409432874"/>
      <w:r>
        <w:lastRenderedPageBreak/>
        <w:t>Código Fuente</w:t>
      </w:r>
      <w:bookmarkEnd w:id="4"/>
    </w:p>
    <w:sdt>
      <w:sdtPr>
        <w:alias w:val="Código Fuente"/>
        <w:tag w:val="Código Fuente"/>
        <w:id w:val="1203750604"/>
        <w:placeholder>
          <w:docPart w:val="0053572C34884F4985E7BE4201E6A023"/>
        </w:placeholder>
      </w:sdtPr>
      <w:sdtContent>
        <w:p w14:paraId="53B83CE6" w14:textId="77777777" w:rsidR="00D36857" w:rsidRDefault="00F541CF" w:rsidP="00D36857">
          <w:r>
            <w:t>Incluido en el reporte</w:t>
          </w:r>
        </w:p>
      </w:sdtContent>
    </w:sdt>
    <w:p w14:paraId="5E051F1E" w14:textId="77777777" w:rsidR="00D36857" w:rsidRDefault="00D36857">
      <w:r>
        <w:br w:type="page"/>
      </w:r>
    </w:p>
    <w:p w14:paraId="05879A65" w14:textId="77777777" w:rsidR="00D36857" w:rsidRDefault="008213F4" w:rsidP="008213F4">
      <w:pPr>
        <w:pStyle w:val="Ttulo1"/>
      </w:pPr>
      <w:bookmarkStart w:id="5" w:name="_Toc409432875"/>
      <w:r>
        <w:lastRenderedPageBreak/>
        <w:t>Condiciones de Error</w:t>
      </w:r>
      <w:bookmarkEnd w:id="5"/>
    </w:p>
    <w:sdt>
      <w:sdtPr>
        <w:alias w:val="Condiciones de Error"/>
        <w:tag w:val="Condiciones de Error"/>
        <w:id w:val="-1674637988"/>
        <w:placeholder>
          <w:docPart w:val="037E229E222D4598B2E04CD8DE0765B7"/>
        </w:placeholder>
      </w:sdtPr>
      <w:sdtContent>
        <w:p w14:paraId="3E3AB5A9" w14:textId="77777777" w:rsidR="00B24BE2" w:rsidRDefault="001835D5" w:rsidP="001835D5">
          <w:r>
            <w:t>Si un enemigo está entre la pared de combate y el jugador la colisión del jugador con la pared no se detecta</w:t>
          </w:r>
          <w:r w:rsidR="00A22029">
            <w:t>.</w:t>
          </w:r>
        </w:p>
      </w:sdtContent>
    </w:sdt>
    <w:p w14:paraId="6D57EB3C" w14:textId="77777777" w:rsidR="00B24BE2" w:rsidRDefault="00B24BE2" w:rsidP="00B24BE2">
      <w:r>
        <w:br w:type="page"/>
      </w:r>
    </w:p>
    <w:p w14:paraId="60E84AA4" w14:textId="77777777" w:rsidR="008213F4" w:rsidRDefault="004A309A" w:rsidP="00B24BE2">
      <w:pPr>
        <w:pStyle w:val="Ttulo1"/>
      </w:pPr>
      <w:bookmarkStart w:id="6" w:name="_Toc409432876"/>
      <w:r>
        <w:lastRenderedPageBreak/>
        <w:t>Notas al Profesor</w:t>
      </w:r>
      <w:bookmarkEnd w:id="6"/>
    </w:p>
    <w:sdt>
      <w:sdtPr>
        <w:alias w:val="Notas al Profesor"/>
        <w:tag w:val="Notas al Profesor"/>
        <w:id w:val="1820616139"/>
        <w:placeholder>
          <w:docPart w:val="CBFF0D1716604E509935C263D019E34D"/>
        </w:placeholder>
      </w:sdtPr>
      <w:sdtContent>
        <w:p w14:paraId="4A845A82" w14:textId="77777777" w:rsidR="003720CD" w:rsidRDefault="00A22029" w:rsidP="00A22029">
          <w:r>
            <w:t>Ninguna</w:t>
          </w:r>
        </w:p>
      </w:sdtContent>
    </w:sdt>
    <w:p w14:paraId="5290FA67" w14:textId="77777777" w:rsidR="003720CD" w:rsidRDefault="003720CD" w:rsidP="003720CD">
      <w:r>
        <w:br w:type="page"/>
      </w:r>
    </w:p>
    <w:p w14:paraId="1EE31EB5" w14:textId="77777777" w:rsidR="00B24BE2" w:rsidRDefault="004A309A" w:rsidP="003720CD">
      <w:pPr>
        <w:pStyle w:val="Ttulo1"/>
      </w:pPr>
      <w:bookmarkStart w:id="7" w:name="_Toc409432877"/>
      <w:r>
        <w:lastRenderedPageBreak/>
        <w:t>Conclusiones</w:t>
      </w:r>
      <w:bookmarkEnd w:id="7"/>
    </w:p>
    <w:sdt>
      <w:sdtPr>
        <w:alias w:val="Conclusiones"/>
        <w:tag w:val="Conclusiones"/>
        <w:id w:val="-1821264740"/>
        <w:placeholder>
          <w:docPart w:val="570BBA1A3AFA49D6AD6684545C7E5DE7"/>
        </w:placeholder>
      </w:sdtPr>
      <w:sdtContent>
        <w:p w14:paraId="0A1DBEB4" w14:textId="77777777" w:rsidR="004A309A" w:rsidRPr="00463A8A" w:rsidRDefault="00A22029" w:rsidP="00463A8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el desarrollo del juego “</w:t>
          </w:r>
          <w:r w:rsidR="00463A8A">
            <w:rPr>
              <w:rFonts w:ascii="Times New Roman" w:eastAsia="Times New Roman" w:hAnsi="Times New Roman" w:cs="Times New Roman"/>
              <w:sz w:val="24"/>
              <w:szCs w:val="24"/>
            </w:rPr>
            <w:t xml:space="preserve">Ninja </w:t>
          </w:r>
          <w:proofErr w:type="spellStart"/>
          <w:r w:rsidR="00463A8A">
            <w:rPr>
              <w:rFonts w:ascii="Times New Roman" w:eastAsia="Times New Roman" w:hAnsi="Times New Roman" w:cs="Times New Roman"/>
              <w:sz w:val="24"/>
              <w:szCs w:val="24"/>
            </w:rPr>
            <w:t>Legend</w:t>
          </w:r>
          <w:proofErr w:type="spellEnd"/>
          <w:r>
            <w:rPr>
              <w:rFonts w:ascii="Times New Roman" w:eastAsia="Times New Roman" w:hAnsi="Times New Roman" w:cs="Times New Roman"/>
              <w:sz w:val="24"/>
              <w:szCs w:val="24"/>
            </w:rPr>
            <w:t>” se lograron todos los objetivos que buscaba esta asignación práctica, ya que se dibujó un videojuego sencillo con objetos animados y funciones físicas que en este caso fueron: movimiento rectilíneo uniforme, caída libre, se calcula el ángul</w:t>
          </w:r>
          <w:r w:rsidR="00463A8A">
            <w:rPr>
              <w:rFonts w:ascii="Times New Roman" w:eastAsia="Times New Roman" w:hAnsi="Times New Roman" w:cs="Times New Roman"/>
              <w:sz w:val="24"/>
              <w:szCs w:val="24"/>
            </w:rPr>
            <w:t>o y la velocidad</w:t>
          </w:r>
          <w:r>
            <w:rPr>
              <w:rFonts w:ascii="Times New Roman" w:eastAsia="Times New Roman" w:hAnsi="Times New Roman" w:cs="Times New Roman"/>
              <w:sz w:val="24"/>
              <w:szCs w:val="24"/>
            </w:rPr>
            <w:t xml:space="preserve">. También se implementó el </w:t>
          </w:r>
          <w:proofErr w:type="spellStart"/>
          <w:r>
            <w:rPr>
              <w:rFonts w:ascii="Times New Roman" w:eastAsia="Times New Roman" w:hAnsi="Times New Roman" w:cs="Times New Roman"/>
              <w:sz w:val="24"/>
              <w:szCs w:val="24"/>
            </w:rPr>
            <w:t>scrolling</w:t>
          </w:r>
          <w:proofErr w:type="spellEnd"/>
          <w:r>
            <w:rPr>
              <w:rFonts w:ascii="Times New Roman" w:eastAsia="Times New Roman" w:hAnsi="Times New Roman" w:cs="Times New Roman"/>
              <w:sz w:val="24"/>
              <w:szCs w:val="24"/>
            </w:rPr>
            <w:t xml:space="preserve"> y el </w:t>
          </w:r>
          <w:proofErr w:type="spellStart"/>
          <w:r>
            <w:rPr>
              <w:rFonts w:ascii="Times New Roman" w:eastAsia="Times New Roman" w:hAnsi="Times New Roman" w:cs="Times New Roman"/>
              <w:sz w:val="24"/>
              <w:szCs w:val="24"/>
            </w:rPr>
            <w:t>parallax</w:t>
          </w:r>
          <w:proofErr w:type="spellEnd"/>
          <w:r>
            <w:rPr>
              <w:rFonts w:ascii="Times New Roman" w:eastAsia="Times New Roman" w:hAnsi="Times New Roman" w:cs="Times New Roman"/>
              <w:sz w:val="24"/>
              <w:szCs w:val="24"/>
            </w:rPr>
            <w:t xml:space="preserve">, este último para que juego tenga una sensación de profundidad lo cual hace que el juego sea más atractivo visualmente. A la vez que se movía por el mapa se iban borrando los obstáculos que salían de pantalla y mediante varios mapas realizado por nosotros se iban generando los próximos obstáculos. Con el uso de un </w:t>
          </w:r>
          <w:proofErr w:type="spellStart"/>
          <w:r>
            <w:rPr>
              <w:rFonts w:ascii="Times New Roman" w:eastAsia="Times New Roman" w:hAnsi="Times New Roman" w:cs="Times New Roman"/>
              <w:sz w:val="24"/>
              <w:szCs w:val="24"/>
            </w:rPr>
            <w:t>spritesheet</w:t>
          </w:r>
          <w:proofErr w:type="spellEnd"/>
          <w:r>
            <w:rPr>
              <w:rFonts w:ascii="Times New Roman" w:eastAsia="Times New Roman" w:hAnsi="Times New Roman" w:cs="Times New Roman"/>
              <w:sz w:val="24"/>
              <w:szCs w:val="24"/>
            </w:rPr>
            <w:t xml:space="preserve"> se pudo mejorar la eficiencia a la hora de leer los </w:t>
          </w:r>
          <w:proofErr w:type="spellStart"/>
          <w:r>
            <w:rPr>
              <w:rFonts w:ascii="Times New Roman" w:eastAsia="Times New Roman" w:hAnsi="Times New Roman" w:cs="Times New Roman"/>
              <w:sz w:val="24"/>
              <w:szCs w:val="24"/>
            </w:rPr>
            <w:t>sprites</w:t>
          </w:r>
          <w:proofErr w:type="spellEnd"/>
          <w:r>
            <w:rPr>
              <w:rFonts w:ascii="Times New Roman" w:eastAsia="Times New Roman" w:hAnsi="Times New Roman" w:cs="Times New Roman"/>
              <w:sz w:val="24"/>
              <w:szCs w:val="24"/>
            </w:rPr>
            <w:t xml:space="preserve"> que se iban a utilizar en el juego.</w:t>
          </w:r>
        </w:p>
      </w:sdtContent>
    </w:sdt>
    <w:p w14:paraId="3229B4AA" w14:textId="77777777" w:rsidR="004A309A" w:rsidRDefault="004A309A">
      <w:r>
        <w:br w:type="page"/>
      </w:r>
    </w:p>
    <w:p w14:paraId="0504BD38" w14:textId="77777777" w:rsidR="004A309A" w:rsidRDefault="004A309A" w:rsidP="004A309A">
      <w:pPr>
        <w:pStyle w:val="Ttulo1"/>
      </w:pPr>
      <w:bookmarkStart w:id="8" w:name="_Toc409432878"/>
      <w:r>
        <w:lastRenderedPageBreak/>
        <w:t>Recomendaciones</w:t>
      </w:r>
      <w:bookmarkEnd w:id="8"/>
    </w:p>
    <w:sdt>
      <w:sdtPr>
        <w:alias w:val="Recomendaciones"/>
        <w:tag w:val="Recomendaciones"/>
        <w:id w:val="117728362"/>
        <w:placeholder>
          <w:docPart w:val="9800A1E6E9844A668E5FCF3396AF62D3"/>
        </w:placeholder>
      </w:sdtPr>
      <w:sdtContent>
        <w:p w14:paraId="21DBD08E" w14:textId="77777777" w:rsidR="004A309A" w:rsidRDefault="00F438FF" w:rsidP="004A309A">
          <w:r>
            <w:t>Ninguna.</w:t>
          </w:r>
        </w:p>
      </w:sdtContent>
    </w:sdt>
    <w:p w14:paraId="08DCAECE" w14:textId="77777777" w:rsidR="004A309A" w:rsidRDefault="004A309A">
      <w:r>
        <w:br w:type="page"/>
      </w:r>
    </w:p>
    <w:p w14:paraId="152AD8CD" w14:textId="77777777" w:rsidR="004A309A" w:rsidRDefault="004A309A" w:rsidP="004A309A">
      <w:pPr>
        <w:pStyle w:val="Ttulo1"/>
      </w:pPr>
      <w:bookmarkStart w:id="9" w:name="_Toc409432879"/>
      <w:r>
        <w:lastRenderedPageBreak/>
        <w:t>Referencias Bibliográficas</w:t>
      </w:r>
      <w:bookmarkEnd w:id="9"/>
    </w:p>
    <w:sdt>
      <w:sdtPr>
        <w:alias w:val="Reerencias Bibliográficas"/>
        <w:tag w:val="Reerencias Bibliográficas"/>
        <w:id w:val="-383713063"/>
        <w:placeholder>
          <w:docPart w:val="B429EEF515C04EA389C2B5F110CFF6C4"/>
        </w:placeholder>
      </w:sdtPr>
      <w:sdtContent>
        <w:p w14:paraId="27CBDA49" w14:textId="77777777" w:rsidR="004A309A" w:rsidRPr="00F438FF" w:rsidRDefault="00F438FF" w:rsidP="004A309A">
          <w:r>
            <w:t>N/A</w:t>
          </w:r>
        </w:p>
      </w:sdtContent>
    </w:sdt>
    <w:p w14:paraId="5281E3A2" w14:textId="77777777" w:rsidR="003720CD" w:rsidRPr="004A309A" w:rsidRDefault="003720CD" w:rsidP="004A309A">
      <w:pPr>
        <w:rPr>
          <w:color w:val="808080"/>
        </w:rPr>
      </w:pPr>
    </w:p>
    <w:sectPr w:rsidR="003720CD" w:rsidRPr="004A309A" w:rsidSect="00D36857">
      <w:headerReference w:type="default" r:id="rId17"/>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001D4" w14:textId="77777777" w:rsidR="00613374" w:rsidRDefault="00613374" w:rsidP="00870540">
      <w:pPr>
        <w:spacing w:after="0" w:line="240" w:lineRule="auto"/>
      </w:pPr>
      <w:r>
        <w:separator/>
      </w:r>
    </w:p>
  </w:endnote>
  <w:endnote w:type="continuationSeparator" w:id="0">
    <w:p w14:paraId="125CC9F5" w14:textId="77777777" w:rsidR="00613374" w:rsidRDefault="00613374"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9A74C" w14:textId="77777777" w:rsidR="00613374" w:rsidRDefault="00613374" w:rsidP="00870540">
      <w:pPr>
        <w:spacing w:after="0" w:line="240" w:lineRule="auto"/>
      </w:pPr>
      <w:r>
        <w:separator/>
      </w:r>
    </w:p>
  </w:footnote>
  <w:footnote w:type="continuationSeparator" w:id="0">
    <w:p w14:paraId="77CFBD14" w14:textId="77777777" w:rsidR="00613374" w:rsidRDefault="00613374" w:rsidP="0087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81BFD" w14:textId="77777777" w:rsidR="003204B3" w:rsidRDefault="003204B3" w:rsidP="007F7126">
    <w:pPr>
      <w:pStyle w:val="Encabezado"/>
      <w:tabs>
        <w:tab w:val="left" w:pos="567"/>
      </w:tabs>
      <w:rPr>
        <w:rStyle w:val="Textoennegrita"/>
      </w:rPr>
    </w:pPr>
    <w:r>
      <w:rPr>
        <w:noProof/>
        <w:lang w:eastAsia="es-DO"/>
      </w:rPr>
      <w:drawing>
        <wp:anchor distT="0" distB="0" distL="114300" distR="114300" simplePos="0" relativeHeight="251657216" behindDoc="0" locked="0" layoutInCell="1" allowOverlap="1" wp14:anchorId="467102F1" wp14:editId="788ABA27">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Textoennegrita"/>
      </w:rPr>
      <w:t>PONTIFICIA UNIVERSIDAD CATÓLICA MADRE Y MAESTRA – PUCMM</w:t>
    </w:r>
    <w:r>
      <w:rPr>
        <w:rStyle w:val="Textoennegrita"/>
      </w:rPr>
      <w:br/>
    </w:r>
    <w:r>
      <w:rPr>
        <w:rStyle w:val="Textoennegrita"/>
      </w:rPr>
      <w:tab/>
      <w:t>FACULTAD DE CIENCIAS DE LAS INGENIERÍAS</w:t>
    </w:r>
  </w:p>
  <w:p w14:paraId="1A76A15D" w14:textId="77777777" w:rsidR="003204B3" w:rsidRDefault="003204B3" w:rsidP="007F7126">
    <w:pPr>
      <w:pStyle w:val="Encabezado"/>
      <w:tabs>
        <w:tab w:val="left" w:pos="567"/>
      </w:tabs>
      <w:rPr>
        <w:rStyle w:val="Textoennegrita"/>
      </w:rPr>
    </w:pPr>
    <w:r>
      <w:rPr>
        <w:rStyle w:val="Textoennegrita"/>
      </w:rPr>
      <w:tab/>
      <w:t>Departamento de Ingeniería en Sistemas y Computación – ISC</w:t>
    </w:r>
  </w:p>
  <w:p w14:paraId="54192834" w14:textId="77777777" w:rsidR="003204B3" w:rsidRPr="007F7126" w:rsidRDefault="003204B3"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1312" behindDoc="0" locked="0" layoutInCell="1" allowOverlap="1" wp14:anchorId="7D146BDE" wp14:editId="137B0DAD">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6614BBC7"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Textoennegrita"/>
      </w:rPr>
      <w:tab/>
      <w:t xml:space="preserve">Asignatura: </w:t>
    </w:r>
    <w:sdt>
      <w:sdtPr>
        <w:rPr>
          <w:rStyle w:val="Textoennegrita"/>
        </w:rPr>
        <w:alias w:val="Subject"/>
        <w:tag w:val=""/>
        <w:id w:val="1643775113"/>
        <w:placeholder>
          <w:docPart w:val="CD9CB2B9B59241B6BBE54176EB599BD2"/>
        </w:placeholder>
        <w:dataBinding w:prefixMappings="xmlns:ns0='http://purl.org/dc/elements/1.1/' xmlns:ns1='http://schemas.openxmlformats.org/package/2006/metadata/core-properties' " w:xpath="/ns1:coreProperties[1]/ns0:subject[1]" w:storeItemID="{6C3C8BC8-F283-45AE-878A-BAB7291924A1}"/>
        <w:text/>
      </w:sdtPr>
      <w:sdtContent>
        <w:r>
          <w:rPr>
            <w:rStyle w:val="Textoennegrita"/>
          </w:rPr>
          <w:t xml:space="preserve">ISC-210-T-001 </w:t>
        </w:r>
        <w:proofErr w:type="spellStart"/>
        <w:r>
          <w:rPr>
            <w:rStyle w:val="Textoennegrita"/>
          </w:rPr>
          <w:t>Prog</w:t>
        </w:r>
        <w:proofErr w:type="spellEnd"/>
        <w:r>
          <w:rPr>
            <w:rStyle w:val="Textoennegrita"/>
          </w:rPr>
          <w:t>. Aplicada</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530E3" w14:textId="191D4437" w:rsidR="003204B3" w:rsidRDefault="003204B3" w:rsidP="007F7126">
    <w:pPr>
      <w:pStyle w:val="Encabezado"/>
      <w:tabs>
        <w:tab w:val="left" w:pos="567"/>
      </w:tabs>
      <w:rPr>
        <w:rStyle w:val="Textoennegrita"/>
      </w:rPr>
    </w:pPr>
    <w:r>
      <w:rPr>
        <w:rStyle w:val="Textoennegrita"/>
      </w:rPr>
      <w:t xml:space="preserve">Asignatura: </w:t>
    </w:r>
    <w:sdt>
      <w:sdtPr>
        <w:rPr>
          <w:rStyle w:val="Textoennegrita"/>
        </w:rPr>
        <w:alias w:val="Subject"/>
        <w:tag w:val=""/>
        <w:id w:val="-2022385693"/>
        <w:placeholder>
          <w:docPart w:val="7CDB727B63164191A291C43820AB8F03"/>
        </w:placeholder>
        <w:dataBinding w:prefixMappings="xmlns:ns0='http://purl.org/dc/elements/1.1/' xmlns:ns1='http://schemas.openxmlformats.org/package/2006/metadata/core-properties' " w:xpath="/ns1:coreProperties[1]/ns0:subject[1]" w:storeItemID="{6C3C8BC8-F283-45AE-878A-BAB7291924A1}"/>
        <w:text/>
      </w:sdtPr>
      <w:sdtContent>
        <w:r>
          <w:rPr>
            <w:rStyle w:val="Textoennegrita"/>
          </w:rPr>
          <w:t xml:space="preserve">ISC-210-T-001 </w:t>
        </w:r>
        <w:proofErr w:type="spellStart"/>
        <w:r>
          <w:rPr>
            <w:rStyle w:val="Textoennegrita"/>
          </w:rPr>
          <w:t>Prog</w:t>
        </w:r>
        <w:proofErr w:type="spellEnd"/>
        <w:r>
          <w:rPr>
            <w:rStyle w:val="Textoennegrita"/>
          </w:rPr>
          <w:t>. Aplicada</w:t>
        </w:r>
      </w:sdtContent>
    </w:sdt>
    <w:r>
      <w:rPr>
        <w:rStyle w:val="Textoennegrita"/>
      </w:rPr>
      <w:tab/>
    </w:r>
    <w:r>
      <w:rPr>
        <w:rStyle w:val="Textoennegrita"/>
      </w:rPr>
      <w:tab/>
      <w:t xml:space="preserve">Pág. </w:t>
    </w:r>
    <w:r>
      <w:rPr>
        <w:rStyle w:val="Textoennegrita"/>
      </w:rPr>
      <w:fldChar w:fldCharType="begin"/>
    </w:r>
    <w:r>
      <w:rPr>
        <w:rStyle w:val="Textoennegrita"/>
      </w:rPr>
      <w:instrText xml:space="preserve"> PAGE  \* Arabic  \* MERGEFORMAT </w:instrText>
    </w:r>
    <w:r>
      <w:rPr>
        <w:rStyle w:val="Textoennegrita"/>
      </w:rPr>
      <w:fldChar w:fldCharType="separate"/>
    </w:r>
    <w:r>
      <w:rPr>
        <w:rStyle w:val="Textoennegrita"/>
        <w:noProof/>
      </w:rPr>
      <w:t>8</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933777">
      <w:rPr>
        <w:rStyle w:val="Textoennegrita"/>
        <w:noProof/>
      </w:rPr>
      <w:t>9</w:t>
    </w:r>
    <w:r>
      <w:rPr>
        <w:rStyle w:val="Textoennegrita"/>
      </w:rPr>
      <w:fldChar w:fldCharType="end"/>
    </w:r>
  </w:p>
  <w:p w14:paraId="34B16A67" w14:textId="77777777" w:rsidR="003204B3" w:rsidRPr="007F7126" w:rsidRDefault="003204B3"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72C85A38" wp14:editId="0B3A1547">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E9CEDFB"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Título del Trabajo"/>
        <w:tag w:val=""/>
        <w:id w:val="1105459799"/>
        <w:placeholder>
          <w:docPart w:val="FF5D695FEAC84F999904AE06CDFF87B0"/>
        </w:placeholder>
        <w:dataBinding w:prefixMappings="xmlns:ns0='http://purl.org/dc/elements/1.1/' xmlns:ns1='http://schemas.openxmlformats.org/package/2006/metadata/core-properties' " w:xpath="/ns1:coreProperties[1]/ns0:title[1]" w:storeItemID="{6C3C8BC8-F283-45AE-878A-BAB7291924A1}"/>
        <w:text/>
      </w:sdtPr>
      <w:sdtContent>
        <w:r>
          <w:rPr>
            <w:rStyle w:val="Textoennegrita"/>
          </w:rPr>
          <w:t xml:space="preserve">Ninja </w:t>
        </w:r>
        <w:proofErr w:type="spellStart"/>
        <w:r>
          <w:rPr>
            <w:rStyle w:val="Textoennegrita"/>
          </w:rPr>
          <w:t>Legend</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0F58"/>
    <w:multiLevelType w:val="hybridMultilevel"/>
    <w:tmpl w:val="8F12508E"/>
    <w:lvl w:ilvl="0" w:tplc="B2A02D2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5FB7469C"/>
    <w:multiLevelType w:val="hybridMultilevel"/>
    <w:tmpl w:val="D1D209E6"/>
    <w:lvl w:ilvl="0" w:tplc="66F67376">
      <w:start w:val="1"/>
      <w:numFmt w:val="bullet"/>
      <w:lvlText w:val="-"/>
      <w:lvlJc w:val="left"/>
      <w:pPr>
        <w:ind w:left="405" w:hanging="360"/>
      </w:pPr>
      <w:rPr>
        <w:rFonts w:ascii="Cambria" w:eastAsiaTheme="majorEastAsia" w:hAnsi="Cambria" w:cstheme="maj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FD"/>
    <w:rsid w:val="000970AE"/>
    <w:rsid w:val="000F13B3"/>
    <w:rsid w:val="00155CC4"/>
    <w:rsid w:val="001835D5"/>
    <w:rsid w:val="001D46AC"/>
    <w:rsid w:val="001D735B"/>
    <w:rsid w:val="002945E9"/>
    <w:rsid w:val="002C6025"/>
    <w:rsid w:val="003204B3"/>
    <w:rsid w:val="003720CD"/>
    <w:rsid w:val="00432C70"/>
    <w:rsid w:val="00463A8A"/>
    <w:rsid w:val="004A309A"/>
    <w:rsid w:val="004A7C81"/>
    <w:rsid w:val="00523D34"/>
    <w:rsid w:val="005542FD"/>
    <w:rsid w:val="005B7324"/>
    <w:rsid w:val="00606FAE"/>
    <w:rsid w:val="00613374"/>
    <w:rsid w:val="006F60AE"/>
    <w:rsid w:val="00724A03"/>
    <w:rsid w:val="00737349"/>
    <w:rsid w:val="007A3798"/>
    <w:rsid w:val="007F0CC9"/>
    <w:rsid w:val="007F7126"/>
    <w:rsid w:val="008213F4"/>
    <w:rsid w:val="00844AF8"/>
    <w:rsid w:val="00870540"/>
    <w:rsid w:val="008B0E17"/>
    <w:rsid w:val="008B7680"/>
    <w:rsid w:val="008D7217"/>
    <w:rsid w:val="009205B1"/>
    <w:rsid w:val="00926307"/>
    <w:rsid w:val="00931BD4"/>
    <w:rsid w:val="00933777"/>
    <w:rsid w:val="009F6797"/>
    <w:rsid w:val="00A22029"/>
    <w:rsid w:val="00B24BE2"/>
    <w:rsid w:val="00B275B8"/>
    <w:rsid w:val="00B52F42"/>
    <w:rsid w:val="00BA3C36"/>
    <w:rsid w:val="00C1522A"/>
    <w:rsid w:val="00C84D4C"/>
    <w:rsid w:val="00D36857"/>
    <w:rsid w:val="00DB08BB"/>
    <w:rsid w:val="00DD3296"/>
    <w:rsid w:val="00E35A7F"/>
    <w:rsid w:val="00EB39C3"/>
    <w:rsid w:val="00ED6A55"/>
    <w:rsid w:val="00EF48AA"/>
    <w:rsid w:val="00F069CF"/>
    <w:rsid w:val="00F438FF"/>
    <w:rsid w:val="00F541CF"/>
    <w:rsid w:val="00FB723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7D7F8"/>
  <w15:docId w15:val="{3D7B4D10-5EB7-44E5-92A0-3C61B82C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Ttulo">
    <w:name w:val="Title"/>
    <w:basedOn w:val="Normal"/>
    <w:next w:val="Normal"/>
    <w:link w:val="Ttul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10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en\AppData\Local\Packages\Microsoft.MicrosoftEdge_8wekyb3d8bbwe\TempState\Downloads\Plantilla_de_Trabajo_de_Programacion2%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CF55C464B341869E606922AB29A421"/>
        <w:category>
          <w:name w:val="General"/>
          <w:gallery w:val="placeholder"/>
        </w:category>
        <w:types>
          <w:type w:val="bbPlcHdr"/>
        </w:types>
        <w:behaviors>
          <w:behavior w:val="content"/>
        </w:behaviors>
        <w:guid w:val="{687D5E00-DB36-4D89-9F5D-60394FB644BC}"/>
      </w:docPartPr>
      <w:docPartBody>
        <w:p w:rsidR="00342B4D" w:rsidRDefault="00326CC3" w:rsidP="00326CC3">
          <w:pPr>
            <w:rPr>
              <w:rStyle w:val="Textodelmarcadordeposicin"/>
            </w:rPr>
          </w:pPr>
          <w:r w:rsidRPr="0093150A">
            <w:rPr>
              <w:rStyle w:val="Textodelmarcadordeposicin"/>
            </w:rPr>
            <w:t>Haga clic aquí para escribir</w:t>
          </w:r>
          <w:r>
            <w:rPr>
              <w:rStyle w:val="Textodelmarcadordeposicin"/>
            </w:rPr>
            <w:t xml:space="preserve"> en no más de 200 palabras</w:t>
          </w:r>
          <w:r w:rsidRPr="0093150A">
            <w:rPr>
              <w:rStyle w:val="Textodelmarcadordeposicin"/>
            </w:rPr>
            <w:t xml:space="preserve"> </w:t>
          </w:r>
          <w:r>
            <w:rPr>
              <w:rStyle w:val="Textodelmarcadordeposicin"/>
            </w:rPr>
            <w:t>una resumida definición del problema como haya sido planteado en el curso, es decir, qué debe hacer o qué el programa hace. No se debe exponer aquí nada al respecto de cómo se hace, sino qué se hace.</w:t>
          </w:r>
        </w:p>
        <w:p w:rsidR="00326CC3" w:rsidRDefault="00326CC3">
          <w:pPr>
            <w:pStyle w:val="81CF55C464B341869E606922AB29A421"/>
          </w:pPr>
          <w:r>
            <w:rPr>
              <w:rStyle w:val="Textodelmarcadordeposicin"/>
            </w:rPr>
            <w:t>Este abstracto deberá ser redactado tanto en español como en inglés</w:t>
          </w:r>
          <w:r w:rsidRPr="0093150A">
            <w:rPr>
              <w:rStyle w:val="Textodelmarcadordeposicin"/>
            </w:rPr>
            <w:t>.</w:t>
          </w:r>
        </w:p>
      </w:docPartBody>
    </w:docPart>
    <w:docPart>
      <w:docPartPr>
        <w:name w:val="7D3A2D04ACA44915947435CF4FBE7A2B"/>
        <w:category>
          <w:name w:val="General"/>
          <w:gallery w:val="placeholder"/>
        </w:category>
        <w:types>
          <w:type w:val="bbPlcHdr"/>
        </w:types>
        <w:behaviors>
          <w:behavior w:val="content"/>
        </w:behaviors>
        <w:guid w:val="{55847A80-FD97-4E9D-A029-6FAE5768AF81}"/>
      </w:docPartPr>
      <w:docPartBody>
        <w:p w:rsidR="00326CC3" w:rsidRPr="001D46AC" w:rsidRDefault="00326CC3" w:rsidP="00326CC3">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326CC3" w:rsidRPr="001D46AC" w:rsidRDefault="00326CC3" w:rsidP="00326CC3">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326CC3" w:rsidRPr="001D46AC" w:rsidRDefault="00326CC3" w:rsidP="00326CC3">
          <w:pPr>
            <w:rPr>
              <w:rStyle w:val="Textodelmarcadordeposicin"/>
            </w:rPr>
          </w:pPr>
          <w:r w:rsidRPr="001D46AC">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326CC3" w:rsidRDefault="00326CC3">
          <w:pPr>
            <w:pStyle w:val="7D3A2D04ACA44915947435CF4FBE7A2B"/>
          </w:pPr>
          <w:r w:rsidRPr="001D46AC">
            <w:rPr>
              <w:rStyle w:val="Textodelmarcadordeposicin"/>
            </w:rPr>
            <w:t xml:space="preserve">Limítese a explicar los distintos componentes del problema y de </w:t>
          </w:r>
          <w:r>
            <w:rPr>
              <w:rStyle w:val="Textodelmarcadordeposicin"/>
            </w:rPr>
            <w:t>cuáles formas</w:t>
          </w:r>
          <w:r w:rsidRPr="001D46AC">
            <w:rPr>
              <w:rStyle w:val="Textodelmarcadordeposicin"/>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Textodelmarcadordeposicin"/>
            </w:rPr>
            <w:t>ra esto está la próxima sección.</w:t>
          </w:r>
        </w:p>
      </w:docPartBody>
    </w:docPart>
    <w:docPart>
      <w:docPartPr>
        <w:name w:val="CC436377557643FA96B2D044889CFC73"/>
        <w:category>
          <w:name w:val="General"/>
          <w:gallery w:val="placeholder"/>
        </w:category>
        <w:types>
          <w:type w:val="bbPlcHdr"/>
        </w:types>
        <w:behaviors>
          <w:behavior w:val="content"/>
        </w:behaviors>
        <w:guid w:val="{98235028-E91B-4857-B2AD-2E8B99B21B62}"/>
      </w:docPartPr>
      <w:docPartBody>
        <w:p w:rsidR="00326CC3" w:rsidRPr="007A3798" w:rsidRDefault="00326CC3" w:rsidP="00326CC3">
          <w:pPr>
            <w:rPr>
              <w:rStyle w:val="Textodelmarcadordeposicin"/>
            </w:rPr>
          </w:pPr>
          <w:r w:rsidRPr="007A3798">
            <w:rPr>
              <w:rStyle w:val="Textodelmarcadordeposicin"/>
            </w:rPr>
            <w:t>El cuerpo del informe se estructura en dos capítulos:</w:t>
          </w:r>
        </w:p>
        <w:p w:rsidR="00326CC3" w:rsidRPr="007A3798" w:rsidRDefault="00326CC3" w:rsidP="00326CC3">
          <w:pPr>
            <w:rPr>
              <w:rStyle w:val="Textodelmarcadordeposicin"/>
            </w:rPr>
          </w:pPr>
          <w:r w:rsidRPr="007A3798">
            <w:rPr>
              <w:rStyle w:val="Textodelmarcadordeposicin"/>
            </w:rPr>
            <w:t>-</w:t>
          </w:r>
          <w:r w:rsidRPr="007A3798">
            <w:rPr>
              <w:rStyle w:val="Textodelmarcadordeposicin"/>
            </w:rPr>
            <w:tab/>
            <w:t>Capítulo 1 – Descripción del Negocio</w:t>
          </w:r>
        </w:p>
        <w:p w:rsidR="00326CC3" w:rsidRPr="007A3798" w:rsidRDefault="00326CC3" w:rsidP="00326CC3">
          <w:pPr>
            <w:rPr>
              <w:rStyle w:val="Textodelmarcadordeposicin"/>
            </w:rPr>
          </w:pPr>
          <w:r w:rsidRPr="007A3798">
            <w:rPr>
              <w:rStyle w:val="Textodelmarcadordeposicin"/>
            </w:rPr>
            <w:t>Aquí usted expondrá todo lo referente a la investigación realizada sobre el negocio. Deben incluirse las reglas de negocio que permitan validar la aplicación.</w:t>
          </w:r>
        </w:p>
        <w:p w:rsidR="00326CC3" w:rsidRPr="007A3798" w:rsidRDefault="00326CC3" w:rsidP="00326CC3">
          <w:pPr>
            <w:rPr>
              <w:rStyle w:val="Textodelmarcadordeposicin"/>
            </w:rPr>
          </w:pPr>
          <w:r w:rsidRPr="007A3798">
            <w:rPr>
              <w:rStyle w:val="Textodelmarcadordeposicin"/>
            </w:rPr>
            <w:t>Ejemplos de algunas reglas de negocio:</w:t>
          </w:r>
        </w:p>
        <w:p w:rsidR="00326CC3" w:rsidRPr="007A3798" w:rsidRDefault="00326CC3" w:rsidP="00326CC3">
          <w:pPr>
            <w:pStyle w:val="Prrafodelista"/>
            <w:numPr>
              <w:ilvl w:val="0"/>
              <w:numId w:val="1"/>
            </w:numPr>
            <w:rPr>
              <w:rStyle w:val="Textodelmarcadordeposicin"/>
            </w:rPr>
          </w:pPr>
          <w:r w:rsidRPr="007A3798">
            <w:rPr>
              <w:rStyle w:val="Textodelmarcadordeposicin"/>
            </w:rPr>
            <w:t>Una asignatura tiene uno o varios profesores.</w:t>
          </w:r>
        </w:p>
        <w:p w:rsidR="00326CC3" w:rsidRPr="007A3798" w:rsidRDefault="00326CC3" w:rsidP="00326CC3">
          <w:pPr>
            <w:pStyle w:val="Prrafodelista"/>
            <w:numPr>
              <w:ilvl w:val="0"/>
              <w:numId w:val="1"/>
            </w:numPr>
            <w:rPr>
              <w:rStyle w:val="Textodelmarcadordeposicin"/>
            </w:rPr>
          </w:pPr>
          <w:r w:rsidRPr="007A3798">
            <w:rPr>
              <w:rStyle w:val="Textodelmarcadordeposicin"/>
            </w:rPr>
            <w:t>Todas las personas tienen un local asociado.</w:t>
          </w:r>
        </w:p>
        <w:p w:rsidR="00326CC3" w:rsidRPr="007A3798" w:rsidRDefault="00326CC3" w:rsidP="00326CC3">
          <w:pPr>
            <w:rPr>
              <w:rStyle w:val="Textodelmarcadordeposicin"/>
            </w:rPr>
          </w:pPr>
          <w:r w:rsidRPr="007A3798">
            <w:rPr>
              <w:rStyle w:val="Textodelmarcadordeposicin"/>
            </w:rPr>
            <w:t>-</w:t>
          </w:r>
          <w:r w:rsidRPr="007A3798">
            <w:rPr>
              <w:rStyle w:val="Textodelmarcadordeposicin"/>
            </w:rPr>
            <w:tab/>
            <w:t>Capítulo 2 – Solución Propuesta</w:t>
          </w:r>
        </w:p>
        <w:p w:rsidR="00326CC3" w:rsidRPr="007A3798" w:rsidRDefault="00326CC3" w:rsidP="00326CC3">
          <w:pPr>
            <w:rPr>
              <w:rStyle w:val="Textodelmarcadordeposicin"/>
            </w:rPr>
          </w:pPr>
          <w:r w:rsidRPr="007A3798">
            <w:rPr>
              <w:rStyle w:val="Textodelmarcadordeposicin"/>
            </w:rPr>
            <w:t>Este capítulo tiene la finalidad de describir la solución propuesta ante la problemática planteada. Incluir:</w:t>
          </w:r>
        </w:p>
        <w:p w:rsidR="00326CC3" w:rsidRPr="007A3798" w:rsidRDefault="00326CC3" w:rsidP="00326CC3">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algoritmos, librerías, funciones o componentes se utilizaron para la resolución del problema.</w:t>
          </w:r>
        </w:p>
        <w:p w:rsidR="00326CC3" w:rsidRPr="007A3798" w:rsidRDefault="00326CC3" w:rsidP="00326CC3">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326CC3" w:rsidRPr="007A3798" w:rsidRDefault="00326CC3" w:rsidP="00326CC3">
          <w:pPr>
            <w:pStyle w:val="Prrafodelista"/>
            <w:numPr>
              <w:ilvl w:val="0"/>
              <w:numId w:val="1"/>
            </w:numPr>
            <w:rPr>
              <w:rStyle w:val="Textodelmarcadordeposicin"/>
            </w:rPr>
          </w:pPr>
          <w:r w:rsidRPr="007A3798">
            <w:rPr>
              <w:rStyle w:val="Textodelmarcadordeposicin"/>
            </w:rPr>
            <w:t>Descripción de los patrones utilizados en la modelación. Si se han implementado algunos patrones de diseño en sus diagramas, utilice este espacio para citar acerca de los mismos sus nombres, descripción general y finalidad de su uso en esta solución.</w:t>
          </w:r>
        </w:p>
        <w:p w:rsidR="00326CC3" w:rsidRPr="007A3798" w:rsidRDefault="00326CC3" w:rsidP="00326CC3">
          <w:pPr>
            <w:pStyle w:val="Prrafodelista"/>
            <w:numPr>
              <w:ilvl w:val="0"/>
              <w:numId w:val="1"/>
            </w:numPr>
            <w:rPr>
              <w:rStyle w:val="Textodelmarcadordeposicin"/>
            </w:rPr>
          </w:pPr>
          <w:r w:rsidRPr="007A3798">
            <w:rPr>
              <w:rStyle w:val="Textodelmarcadordeposicin"/>
            </w:rPr>
            <w:t>Capturas de pantalla o ejemplos de uso. Muestre el proceso a seguir para los principales lugares en su proyecto, así como datos de prueba y flujos de trabajo. Puede auxiliarse de capturas de pantalla, ejemplos de salida o vídeos que ilustren su objetivo.</w:t>
          </w:r>
        </w:p>
        <w:p w:rsidR="00326CC3" w:rsidRPr="007A3798" w:rsidRDefault="00326CC3" w:rsidP="00326CC3">
          <w:pPr>
            <w:rPr>
              <w:rStyle w:val="Textodelmarcadordeposicin"/>
            </w:rPr>
          </w:pPr>
          <w:r w:rsidRPr="007A3798">
            <w:rPr>
              <w:rStyle w:val="Textodelmarcadordeposicin"/>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326CC3" w:rsidRDefault="00326CC3">
          <w:pPr>
            <w:pStyle w:val="CC436377557643FA96B2D044889CFC73"/>
          </w:pPr>
          <w:r w:rsidRPr="007A3798">
            <w:rPr>
              <w:rStyle w:val="Textodelmarcadordeposicin"/>
            </w:rPr>
            <w:t>Es la sección más oportuna para hacer un comentario de por qué hizo algo de una manera específica. Si su código tiene muchas funciones, módulos o librerías, describa los más relevantes por separado.</w:t>
          </w:r>
          <w:r>
            <w:rPr>
              <w:rStyle w:val="Textodelmarcadordeposicin"/>
            </w:rPr>
            <w:t>.</w:t>
          </w:r>
        </w:p>
      </w:docPartBody>
    </w:docPart>
    <w:docPart>
      <w:docPartPr>
        <w:name w:val="0053572C34884F4985E7BE4201E6A023"/>
        <w:category>
          <w:name w:val="General"/>
          <w:gallery w:val="placeholder"/>
        </w:category>
        <w:types>
          <w:type w:val="bbPlcHdr"/>
        </w:types>
        <w:behaviors>
          <w:behavior w:val="content"/>
        </w:behaviors>
        <w:guid w:val="{939978CC-5447-4E1F-9C28-183E27C3C884}"/>
      </w:docPartPr>
      <w:docPartBody>
        <w:p w:rsidR="00326CC3" w:rsidRDefault="00326CC3">
          <w:pPr>
            <w:pStyle w:val="0053572C34884F4985E7BE4201E6A023"/>
          </w:pPr>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037E229E222D4598B2E04CD8DE0765B7"/>
        <w:category>
          <w:name w:val="General"/>
          <w:gallery w:val="placeholder"/>
        </w:category>
        <w:types>
          <w:type w:val="bbPlcHdr"/>
        </w:types>
        <w:behaviors>
          <w:behavior w:val="content"/>
        </w:behaviors>
        <w:guid w:val="{29B72822-CA50-4588-87BF-E127B6634140}"/>
      </w:docPartPr>
      <w:docPartBody>
        <w:p w:rsidR="00326CC3" w:rsidRDefault="00326CC3" w:rsidP="00326CC3">
          <w:pPr>
            <w:rPr>
              <w:rStyle w:val="Textodelmarcadordeposicin"/>
            </w:rPr>
          </w:pPr>
          <w:r>
            <w:rPr>
              <w:rStyle w:val="Textodelmarcadordeposicin"/>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326CC3" w:rsidRDefault="00326CC3">
          <w:pPr>
            <w:pStyle w:val="037E229E222D4598B2E04CD8DE0765B7"/>
          </w:pPr>
          <w:r>
            <w:rPr>
              <w:rStyle w:val="Textodelmarcadordeposicin"/>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Textodelmarcadordeposicin"/>
            </w:rPr>
            <w:t>.</w:t>
          </w:r>
        </w:p>
      </w:docPartBody>
    </w:docPart>
    <w:docPart>
      <w:docPartPr>
        <w:name w:val="CBFF0D1716604E509935C263D019E34D"/>
        <w:category>
          <w:name w:val="General"/>
          <w:gallery w:val="placeholder"/>
        </w:category>
        <w:types>
          <w:type w:val="bbPlcHdr"/>
        </w:types>
        <w:behaviors>
          <w:behavior w:val="content"/>
        </w:behaviors>
        <w:guid w:val="{58F2A194-0DEE-40FD-AEA2-A98B03A46FCF}"/>
      </w:docPartPr>
      <w:docPartBody>
        <w:p w:rsidR="00326CC3" w:rsidRDefault="00326CC3" w:rsidP="00326CC3">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326CC3" w:rsidRDefault="00326CC3">
          <w:pPr>
            <w:pStyle w:val="CBFF0D1716604E509935C263D019E34D"/>
          </w:pPr>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Textodelmarcadordeposicin"/>
            </w:rPr>
            <w:t>.</w:t>
          </w:r>
        </w:p>
      </w:docPartBody>
    </w:docPart>
    <w:docPart>
      <w:docPartPr>
        <w:name w:val="570BBA1A3AFA49D6AD6684545C7E5DE7"/>
        <w:category>
          <w:name w:val="General"/>
          <w:gallery w:val="placeholder"/>
        </w:category>
        <w:types>
          <w:type w:val="bbPlcHdr"/>
        </w:types>
        <w:behaviors>
          <w:behavior w:val="content"/>
        </w:behaviors>
        <w:guid w:val="{C7731F41-2278-496C-8A59-78B6EE6D161D}"/>
      </w:docPartPr>
      <w:docPartBody>
        <w:p w:rsidR="00326CC3" w:rsidRPr="004A309A" w:rsidRDefault="00326CC3" w:rsidP="00326CC3">
          <w:pPr>
            <w:rPr>
              <w:rStyle w:val="Textodelmarcadordeposicin"/>
            </w:rPr>
          </w:pPr>
          <w:r w:rsidRPr="004A309A">
            <w:rPr>
              <w:rStyle w:val="Textodelmarcadordeposicin"/>
            </w:rPr>
            <w:t>Aquí se abordan las conclusiones del trabajo realizado, no de la asignatura, ni sobre los beneficios que le reporta a un estudiante la realización de este proyecto de curso. Deben redactarse teniendo en cuenta:</w:t>
          </w:r>
        </w:p>
        <w:p w:rsidR="00326CC3" w:rsidRDefault="00326CC3" w:rsidP="00326CC3">
          <w:pPr>
            <w:pStyle w:val="Prrafodelista"/>
            <w:numPr>
              <w:ilvl w:val="0"/>
              <w:numId w:val="1"/>
            </w:numPr>
            <w:rPr>
              <w:rStyle w:val="Textodelmarcadordeposicin"/>
            </w:rPr>
          </w:pPr>
          <w:r w:rsidRPr="004A309A">
            <w:rPr>
              <w:rStyle w:val="Textodelmarcadordeposicin"/>
            </w:rPr>
            <w:t>Estado de cumplimiento de los objetivos planteados en la introducción.</w:t>
          </w:r>
        </w:p>
        <w:p w:rsidR="00326CC3" w:rsidRDefault="00326CC3">
          <w:pPr>
            <w:pStyle w:val="570BBA1A3AFA49D6AD6684545C7E5DE7"/>
          </w:pPr>
          <w:r w:rsidRPr="004A309A">
            <w:rPr>
              <w:rStyle w:val="Textodelmarcadordeposicin"/>
            </w:rPr>
            <w:t>Observaciones, mediciones, estilos, etc., puestos en práctica durante la ejecución del proyecto. Por ejemplo: conclusiones, que consideren de interés a partir de sus propias experiencias, respecto a la organización del trabajo en equipo.</w:t>
          </w:r>
        </w:p>
      </w:docPartBody>
    </w:docPart>
    <w:docPart>
      <w:docPartPr>
        <w:name w:val="9800A1E6E9844A668E5FCF3396AF62D3"/>
        <w:category>
          <w:name w:val="General"/>
          <w:gallery w:val="placeholder"/>
        </w:category>
        <w:types>
          <w:type w:val="bbPlcHdr"/>
        </w:types>
        <w:behaviors>
          <w:behavior w:val="content"/>
        </w:behaviors>
        <w:guid w:val="{DF3C1D35-5B09-474A-9FA8-EC218BA92E03}"/>
      </w:docPartPr>
      <w:docPartBody>
        <w:p w:rsidR="00326CC3" w:rsidRDefault="00326CC3">
          <w:pPr>
            <w:pStyle w:val="9800A1E6E9844A668E5FCF3396AF62D3"/>
          </w:pPr>
          <w:r w:rsidRPr="004A309A">
            <w:rPr>
              <w:rStyle w:val="Textodelmarcadordeposicin"/>
            </w:rPr>
            <w:t>Se redactan teniendo en cuenta aspectos que quedaron pendientes, mejoras que en el futuro se pueden realizar a la aplicación, posibilidades de implantación, entre otros.</w:t>
          </w:r>
        </w:p>
      </w:docPartBody>
    </w:docPart>
    <w:docPart>
      <w:docPartPr>
        <w:name w:val="B429EEF515C04EA389C2B5F110CFF6C4"/>
        <w:category>
          <w:name w:val="General"/>
          <w:gallery w:val="placeholder"/>
        </w:category>
        <w:types>
          <w:type w:val="bbPlcHdr"/>
        </w:types>
        <w:behaviors>
          <w:behavior w:val="content"/>
        </w:behaviors>
        <w:guid w:val="{09685462-B97A-4EEA-9144-D6682F8A096C}"/>
      </w:docPartPr>
      <w:docPartBody>
        <w:p w:rsidR="00326CC3" w:rsidRDefault="00326CC3">
          <w:pPr>
            <w:pStyle w:val="B429EEF515C04EA389C2B5F110CFF6C4"/>
          </w:pPr>
          <w:r>
            <w:rPr>
              <w:rStyle w:val="Textodelmarcadordeposicin"/>
            </w:rPr>
            <w:t>Especifique las referencias bibliográficas utilizadas durante la elaboración del proyecto</w:t>
          </w:r>
          <w:r w:rsidRPr="004A309A">
            <w:rPr>
              <w:rStyle w:val="Textodelmarcadordeposicin"/>
            </w:rPr>
            <w:t>.</w:t>
          </w:r>
        </w:p>
      </w:docPartBody>
    </w:docPart>
    <w:docPart>
      <w:docPartPr>
        <w:name w:val="F3B898C52DA24C38BB3869830789BF52"/>
        <w:category>
          <w:name w:val="General"/>
          <w:gallery w:val="placeholder"/>
        </w:category>
        <w:types>
          <w:type w:val="bbPlcHdr"/>
        </w:types>
        <w:behaviors>
          <w:behavior w:val="content"/>
        </w:behaviors>
        <w:guid w:val="{AE50137E-8FCB-4646-8C47-E4B90426E6B7}"/>
      </w:docPartPr>
      <w:docPartBody>
        <w:p w:rsidR="00326CC3" w:rsidRDefault="00326CC3">
          <w:pPr>
            <w:pStyle w:val="F3B898C52DA24C38BB3869830789BF52"/>
          </w:pPr>
          <w:r w:rsidRPr="007B296D">
            <w:rPr>
              <w:rStyle w:val="Textodelmarcadordeposicin"/>
            </w:rPr>
            <w:t>[</w:t>
          </w:r>
          <w:r>
            <w:rPr>
              <w:rStyle w:val="Textodelmarcadordeposicin"/>
            </w:rPr>
            <w:t>Código, Grupo y Nombre de la Asignatura</w:t>
          </w:r>
          <w:r w:rsidRPr="007B296D">
            <w:rPr>
              <w:rStyle w:val="Textodelmarcadordeposicin"/>
            </w:rPr>
            <w:t>]</w:t>
          </w:r>
        </w:p>
      </w:docPartBody>
    </w:docPart>
    <w:docPart>
      <w:docPartPr>
        <w:name w:val="F7EE5A4E373E4E1CAC970EFE86121CF1"/>
        <w:category>
          <w:name w:val="General"/>
          <w:gallery w:val="placeholder"/>
        </w:category>
        <w:types>
          <w:type w:val="bbPlcHdr"/>
        </w:types>
        <w:behaviors>
          <w:behavior w:val="content"/>
        </w:behaviors>
        <w:guid w:val="{E1BA2376-378E-4B87-B2B8-0B7DF1C6E9A1}"/>
      </w:docPartPr>
      <w:docPartBody>
        <w:p w:rsidR="00326CC3" w:rsidRDefault="00326CC3">
          <w:pPr>
            <w:pStyle w:val="F7EE5A4E373E4E1CAC970EFE86121CF1"/>
          </w:pPr>
          <w:r w:rsidRPr="007B296D">
            <w:rPr>
              <w:rStyle w:val="Textodelmarcadordeposicin"/>
            </w:rPr>
            <w:t>[</w:t>
          </w:r>
          <w:r>
            <w:rPr>
              <w:rStyle w:val="Textodelmarcadordeposicin"/>
            </w:rPr>
            <w:t>Título del Trabajo</w:t>
          </w:r>
          <w:r w:rsidRPr="007B296D">
            <w:rPr>
              <w:rStyle w:val="Textodelmarcadordeposicin"/>
            </w:rPr>
            <w:t>]</w:t>
          </w:r>
        </w:p>
      </w:docPartBody>
    </w:docPart>
    <w:docPart>
      <w:docPartPr>
        <w:name w:val="8EB35F50D74F4CA29EB5466206A2964D"/>
        <w:category>
          <w:name w:val="General"/>
          <w:gallery w:val="placeholder"/>
        </w:category>
        <w:types>
          <w:type w:val="bbPlcHdr"/>
        </w:types>
        <w:behaviors>
          <w:behavior w:val="content"/>
        </w:behaviors>
        <w:guid w:val="{C0B48AC8-1C83-4C49-B345-51BBBE974A56}"/>
      </w:docPartPr>
      <w:docPartBody>
        <w:p w:rsidR="00326CC3" w:rsidRDefault="00326CC3">
          <w:pPr>
            <w:pStyle w:val="8EB35F50D74F4CA29EB5466206A2964D"/>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C2731706A0894501829BB59F52C715AD"/>
        <w:category>
          <w:name w:val="General"/>
          <w:gallery w:val="placeholder"/>
        </w:category>
        <w:types>
          <w:type w:val="bbPlcHdr"/>
        </w:types>
        <w:behaviors>
          <w:behavior w:val="content"/>
        </w:behaviors>
        <w:guid w:val="{DC7638E1-6CFB-46EF-9905-663B3746E70F}"/>
      </w:docPartPr>
      <w:docPartBody>
        <w:p w:rsidR="00326CC3" w:rsidRDefault="00326CC3">
          <w:pPr>
            <w:pStyle w:val="C2731706A0894501829BB59F52C715AD"/>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
      <w:docPartPr>
        <w:name w:val="B4231F53FF484B56A50E1FC4DF676E15"/>
        <w:category>
          <w:name w:val="General"/>
          <w:gallery w:val="placeholder"/>
        </w:category>
        <w:types>
          <w:type w:val="bbPlcHdr"/>
        </w:types>
        <w:behaviors>
          <w:behavior w:val="content"/>
        </w:behaviors>
        <w:guid w:val="{88F8FEA3-8E76-492A-BFC8-049858B5CAC0}"/>
      </w:docPartPr>
      <w:docPartBody>
        <w:p w:rsidR="00326CC3" w:rsidRDefault="00326CC3">
          <w:pPr>
            <w:pStyle w:val="B4231F53FF484B56A50E1FC4DF676E15"/>
          </w:pPr>
          <w:r w:rsidRPr="007B296D">
            <w:rPr>
              <w:rStyle w:val="Textodelmarcadordeposicin"/>
            </w:rPr>
            <w:t>[</w:t>
          </w:r>
          <w:r>
            <w:rPr>
              <w:rStyle w:val="Textodelmarcadordeposicin"/>
            </w:rPr>
            <w:t>Matrícula y Nombre del Estudiante 3</w:t>
          </w:r>
          <w:r w:rsidRPr="007B296D">
            <w:rPr>
              <w:rStyle w:val="Textodelmarcadordeposicin"/>
            </w:rPr>
            <w:t>]</w:t>
          </w:r>
        </w:p>
      </w:docPartBody>
    </w:docPart>
    <w:docPart>
      <w:docPartPr>
        <w:name w:val="3DB8EEF3267B49A69F72154B277C31D5"/>
        <w:category>
          <w:name w:val="General"/>
          <w:gallery w:val="placeholder"/>
        </w:category>
        <w:types>
          <w:type w:val="bbPlcHdr"/>
        </w:types>
        <w:behaviors>
          <w:behavior w:val="content"/>
        </w:behaviors>
        <w:guid w:val="{80AE037D-5C89-495A-B636-00ABE6C70C74}"/>
      </w:docPartPr>
      <w:docPartBody>
        <w:p w:rsidR="00326CC3" w:rsidRDefault="00326CC3">
          <w:pPr>
            <w:pStyle w:val="3DB8EEF3267B49A69F72154B277C31D5"/>
          </w:pPr>
          <w:r w:rsidRPr="007B296D">
            <w:rPr>
              <w:rStyle w:val="Textodelmarcadordeposicin"/>
            </w:rPr>
            <w:t>[</w:t>
          </w:r>
          <w:r>
            <w:rPr>
              <w:rStyle w:val="Textodelmarcadordeposicin"/>
            </w:rPr>
            <w:t>Título o Grado Científico y Nombre del Tutor/Profesor</w:t>
          </w:r>
          <w:r w:rsidRPr="007B296D">
            <w:rPr>
              <w:rStyle w:val="Textodelmarcadordeposicin"/>
            </w:rPr>
            <w:t>]</w:t>
          </w:r>
        </w:p>
      </w:docPartBody>
    </w:docPart>
    <w:docPart>
      <w:docPartPr>
        <w:name w:val="CD9CB2B9B59241B6BBE54176EB599BD2"/>
        <w:category>
          <w:name w:val="General"/>
          <w:gallery w:val="placeholder"/>
        </w:category>
        <w:types>
          <w:type w:val="bbPlcHdr"/>
        </w:types>
        <w:behaviors>
          <w:behavior w:val="content"/>
        </w:behaviors>
        <w:guid w:val="{F28E20C4-AB94-4516-A683-A094AF9DA915}"/>
      </w:docPartPr>
      <w:docPartBody>
        <w:p w:rsidR="00326CC3" w:rsidRDefault="00326CC3">
          <w:pPr>
            <w:pStyle w:val="CD9CB2B9B59241B6BBE54176EB599BD2"/>
          </w:pPr>
          <w:r>
            <w:rPr>
              <w:rStyle w:val="Textodelmarcadordeposicin"/>
            </w:rPr>
            <w:t>[F</w:t>
          </w:r>
          <w:r w:rsidRPr="00523D34">
            <w:rPr>
              <w:rStyle w:val="Textodelmarcadordeposicin"/>
            </w:rPr>
            <w:t>echa de Entrega]</w:t>
          </w:r>
        </w:p>
      </w:docPartBody>
    </w:docPart>
    <w:docPart>
      <w:docPartPr>
        <w:name w:val="7CDB727B63164191A291C43820AB8F03"/>
        <w:category>
          <w:name w:val="General"/>
          <w:gallery w:val="placeholder"/>
        </w:category>
        <w:types>
          <w:type w:val="bbPlcHdr"/>
        </w:types>
        <w:behaviors>
          <w:behavior w:val="content"/>
        </w:behaviors>
        <w:guid w:val="{16B0D06C-6B67-4040-8A60-1E49DF107E75}"/>
      </w:docPartPr>
      <w:docPartBody>
        <w:p w:rsidR="00326CC3" w:rsidRDefault="00326CC3">
          <w:pPr>
            <w:pStyle w:val="7CDB727B63164191A291C43820AB8F03"/>
          </w:pPr>
          <w:r w:rsidRPr="007B296D">
            <w:rPr>
              <w:rStyle w:val="Textodelmarcadordeposicin"/>
            </w:rPr>
            <w:t>[Subject]</w:t>
          </w:r>
        </w:p>
      </w:docPartBody>
    </w:docPart>
    <w:docPart>
      <w:docPartPr>
        <w:name w:val="FF5D695FEAC84F999904AE06CDFF87B0"/>
        <w:category>
          <w:name w:val="General"/>
          <w:gallery w:val="placeholder"/>
        </w:category>
        <w:types>
          <w:type w:val="bbPlcHdr"/>
        </w:types>
        <w:behaviors>
          <w:behavior w:val="content"/>
        </w:behaviors>
        <w:guid w:val="{31FC3891-481F-4798-9A56-076014D82A6B}"/>
      </w:docPartPr>
      <w:docPartBody>
        <w:p w:rsidR="00326CC3" w:rsidRDefault="00326CC3">
          <w:pPr>
            <w:pStyle w:val="FF5D695FEAC84F999904AE06CDFF87B0"/>
          </w:pPr>
          <w:r w:rsidRPr="007B296D">
            <w:rPr>
              <w:rStyle w:val="Textodelmarcadordeposicin"/>
            </w:rPr>
            <w:t>[</w:t>
          </w:r>
          <w:r>
            <w:rPr>
              <w:rStyle w:val="Textodelmarcadordeposicin"/>
            </w:rPr>
            <w:t>Título del trabajo</w:t>
          </w:r>
          <w:r w:rsidRPr="007B296D">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C3"/>
    <w:rsid w:val="00326CC3"/>
    <w:rsid w:val="0034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81CF55C464B341869E606922AB29A421">
    <w:name w:val="81CF55C464B341869E606922AB29A421"/>
  </w:style>
  <w:style w:type="paragraph" w:customStyle="1" w:styleId="7D3A2D04ACA44915947435CF4FBE7A2B">
    <w:name w:val="7D3A2D04ACA44915947435CF4FBE7A2B"/>
  </w:style>
  <w:style w:type="paragraph" w:styleId="Prrafodelista">
    <w:name w:val="List Paragraph"/>
    <w:basedOn w:val="Normal"/>
    <w:uiPriority w:val="34"/>
    <w:qFormat/>
    <w:pPr>
      <w:spacing w:after="200" w:line="252" w:lineRule="auto"/>
      <w:ind w:left="720"/>
      <w:contextualSpacing/>
    </w:pPr>
    <w:rPr>
      <w:rFonts w:asciiTheme="majorHAnsi" w:eastAsiaTheme="majorEastAsia" w:hAnsiTheme="majorHAnsi" w:cstheme="majorBidi"/>
      <w:lang w:val="es-DO"/>
    </w:rPr>
  </w:style>
  <w:style w:type="paragraph" w:customStyle="1" w:styleId="CC436377557643FA96B2D044889CFC73">
    <w:name w:val="CC436377557643FA96B2D044889CFC73"/>
  </w:style>
  <w:style w:type="paragraph" w:customStyle="1" w:styleId="0053572C34884F4985E7BE4201E6A023">
    <w:name w:val="0053572C34884F4985E7BE4201E6A023"/>
  </w:style>
  <w:style w:type="paragraph" w:customStyle="1" w:styleId="037E229E222D4598B2E04CD8DE0765B7">
    <w:name w:val="037E229E222D4598B2E04CD8DE0765B7"/>
  </w:style>
  <w:style w:type="paragraph" w:customStyle="1" w:styleId="CBFF0D1716604E509935C263D019E34D">
    <w:name w:val="CBFF0D1716604E509935C263D019E34D"/>
  </w:style>
  <w:style w:type="paragraph" w:customStyle="1" w:styleId="570BBA1A3AFA49D6AD6684545C7E5DE7">
    <w:name w:val="570BBA1A3AFA49D6AD6684545C7E5DE7"/>
  </w:style>
  <w:style w:type="paragraph" w:customStyle="1" w:styleId="9800A1E6E9844A668E5FCF3396AF62D3">
    <w:name w:val="9800A1E6E9844A668E5FCF3396AF62D3"/>
  </w:style>
  <w:style w:type="paragraph" w:customStyle="1" w:styleId="B429EEF515C04EA389C2B5F110CFF6C4">
    <w:name w:val="B429EEF515C04EA389C2B5F110CFF6C4"/>
  </w:style>
  <w:style w:type="paragraph" w:customStyle="1" w:styleId="F3B898C52DA24C38BB3869830789BF52">
    <w:name w:val="F3B898C52DA24C38BB3869830789BF52"/>
  </w:style>
  <w:style w:type="paragraph" w:customStyle="1" w:styleId="F7EE5A4E373E4E1CAC970EFE86121CF1">
    <w:name w:val="F7EE5A4E373E4E1CAC970EFE86121CF1"/>
  </w:style>
  <w:style w:type="paragraph" w:customStyle="1" w:styleId="8EB35F50D74F4CA29EB5466206A2964D">
    <w:name w:val="8EB35F50D74F4CA29EB5466206A2964D"/>
  </w:style>
  <w:style w:type="paragraph" w:customStyle="1" w:styleId="C2731706A0894501829BB59F52C715AD">
    <w:name w:val="C2731706A0894501829BB59F52C715AD"/>
  </w:style>
  <w:style w:type="paragraph" w:customStyle="1" w:styleId="B4231F53FF484B56A50E1FC4DF676E15">
    <w:name w:val="B4231F53FF484B56A50E1FC4DF676E15"/>
  </w:style>
  <w:style w:type="paragraph" w:customStyle="1" w:styleId="3DB8EEF3267B49A69F72154B277C31D5">
    <w:name w:val="3DB8EEF3267B49A69F72154B277C31D5"/>
  </w:style>
  <w:style w:type="paragraph" w:customStyle="1" w:styleId="CD9CB2B9B59241B6BBE54176EB599BD2">
    <w:name w:val="CD9CB2B9B59241B6BBE54176EB599BD2"/>
  </w:style>
  <w:style w:type="paragraph" w:customStyle="1" w:styleId="7CDB727B63164191A291C43820AB8F03">
    <w:name w:val="7CDB727B63164191A291C43820AB8F03"/>
  </w:style>
  <w:style w:type="paragraph" w:customStyle="1" w:styleId="FF5D695FEAC84F999904AE06CDFF87B0">
    <w:name w:val="FF5D695FEAC84F999904AE06CDFF8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2017-0502 Ruben O. Diaz</CompanyPhone>
  <CompanyFax>2017-0861 Joseph De Los Santos</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5E58A7-91FB-467B-BA52-DACC78FB1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Plantilla_de_Trabajo_de_Programacion2 (2).dotx</Template>
  <TotalTime>167</TotalTime>
  <Pages>12</Pages>
  <Words>849</Words>
  <Characters>4844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Ninja Legend</vt:lpstr>
      <vt:lpstr>Ninja Legend</vt:lpstr>
    </vt:vector>
  </TitlesOfParts>
  <Manager>Prof. Miguel T. Moronta</Manager>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Legend</dc:title>
  <dc:subject>ISC-210-T-001 Prog. Aplicada</dc:subject>
  <dc:creator>Ruben Cabrera</dc:creator>
  <cp:lastModifiedBy>Joseph De los Santos De la Rosa</cp:lastModifiedBy>
  <cp:revision>15</cp:revision>
  <dcterms:created xsi:type="dcterms:W3CDTF">2019-04-12T00:25:00Z</dcterms:created>
  <dcterms:modified xsi:type="dcterms:W3CDTF">2019-04-12T10:07:00Z</dcterms:modified>
</cp:coreProperties>
</file>